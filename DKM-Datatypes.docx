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70"/>
        <w:gridCol w:w="433"/>
        <w:gridCol w:w="433"/>
        <w:gridCol w:w="5270"/>
      </w:tblGrid>
      <w:tr w:rsidR="00050C3C" w:rsidTr="00C45F15">
        <w:trPr>
          <w:cantSplit/>
          <w:trHeight w:hRule="exact" w:val="2584"/>
        </w:trPr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50C3C" w:rsidRDefault="00244AB1">
            <w:pPr>
              <w:pStyle w:val="Heading2"/>
            </w:pPr>
            <w:proofErr w:type="gramStart"/>
            <w:r w:rsidRPr="00244AB1">
              <w:t>VARCHAR(</w:t>
            </w:r>
            <w:proofErr w:type="gramEnd"/>
            <w:r w:rsidRPr="00244AB1">
              <w:t>MAX)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1652DF" w:rsidP="005F117B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5F117B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F117B" w:rsidRPr="005F117B" w:rsidRDefault="005F117B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Variable data</w:t>
                  </w:r>
                </w:p>
              </w:tc>
            </w:tr>
            <w:tr w:rsidR="00D75209" w:rsidTr="00D75209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Text, alphanumeric</w:t>
                  </w: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27556B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Value from 1 through 8,000</w:t>
                  </w: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A900A7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storage 2^31-1 bytes</w:t>
                  </w:r>
                </w:p>
              </w:tc>
            </w:tr>
            <w:tr w:rsidR="00D75209" w:rsidTr="00D75209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3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3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50C3C" w:rsidRDefault="00244AB1">
            <w:pPr>
              <w:pStyle w:val="Heading2"/>
            </w:pPr>
            <w:r w:rsidRPr="00244AB1">
              <w:t>JOB-DESCRIPTION</w:t>
            </w:r>
          </w:p>
          <w:tbl>
            <w:tblPr>
              <w:tblW w:w="3447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612"/>
            </w:tblGrid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652DF" w:rsidP="001652DF">
                  <w:pPr>
                    <w:pStyle w:val="Heading3"/>
                  </w:pPr>
                  <w:r>
                    <w:t>Table</w:t>
                  </w:r>
                  <w:r w:rsidR="001D7E67">
                    <w:t xml:space="preserve"> field</w:t>
                  </w:r>
                  <w:r w:rsidR="00D55A0E">
                    <w:t>/column</w:t>
                  </w:r>
                </w:p>
              </w:tc>
            </w:tr>
            <w:tr w:rsidR="001D7E67" w:rsidTr="001D7E67">
              <w:trPr>
                <w:trHeight w:val="357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1D7E67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length – 2000 characters</w:t>
                  </w: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1D7E67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Numeric allowed – yes</w:t>
                  </w: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1D7E67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Alphabets allowed – yes</w:t>
                  </w:r>
                </w:p>
              </w:tc>
            </w:tr>
            <w:tr w:rsidR="001D7E67" w:rsidTr="001D7E67">
              <w:trPr>
                <w:trHeight w:val="357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  <w:tr w:rsidR="00050C3C" w:rsidTr="00C45F15">
        <w:trPr>
          <w:cantSplit/>
          <w:trHeight w:hRule="exact" w:val="139"/>
        </w:trPr>
        <w:tc>
          <w:tcPr>
            <w:tcW w:w="5270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  <w:tc>
          <w:tcPr>
            <w:tcW w:w="433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3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70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</w:tr>
      <w:tr w:rsidR="00050C3C" w:rsidTr="00C45F15">
        <w:trPr>
          <w:cantSplit/>
          <w:trHeight w:hRule="exact" w:val="2844"/>
        </w:trPr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r w:rsidRPr="00244AB1">
              <w:t>STUDENT_ID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58088F" w:rsidP="00117C2D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58088F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8088F" w:rsidRPr="00992563" w:rsidRDefault="0058088F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Unique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510F4B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Alphanumeric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510F4B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Example: st12234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510F4B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Max-length = 8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510F4B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Min-length = 3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C45F15">
              <w:trPr>
                <w:trHeight w:val="60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3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3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proofErr w:type="spellStart"/>
            <w:r w:rsidRPr="00244AB1">
              <w:t>phone_number</w:t>
            </w:r>
            <w:proofErr w:type="spellEnd"/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58088F" w:rsidP="00117C2D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58088F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8088F" w:rsidRPr="00992563" w:rsidRDefault="0058088F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Can start with 0, +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EB0C1D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Alpha-numeric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A56866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Can be null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E42758" w:rsidRDefault="00E42758" w:rsidP="00117C2D">
                  <w:pPr>
                    <w:pStyle w:val="Heading3"/>
                    <w:rPr>
                      <w:b w:val="0"/>
                    </w:rPr>
                  </w:pPr>
                  <w:r w:rsidRPr="00E42758">
                    <w:rPr>
                      <w:b w:val="0"/>
                    </w:rPr>
                    <w:t>Max-length = 50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  <w:tr w:rsidR="00050C3C" w:rsidTr="00C45F15">
        <w:trPr>
          <w:cantSplit/>
          <w:trHeight w:hRule="exact" w:val="121"/>
        </w:trPr>
        <w:tc>
          <w:tcPr>
            <w:tcW w:w="5270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 w:rsidP="00C45F15">
            <w:pPr>
              <w:ind w:left="0"/>
            </w:pPr>
          </w:p>
        </w:tc>
        <w:tc>
          <w:tcPr>
            <w:tcW w:w="433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3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70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</w:tr>
      <w:tr w:rsidR="00050C3C" w:rsidTr="00C45F15">
        <w:trPr>
          <w:cantSplit/>
          <w:trHeight w:hRule="exact" w:val="2992"/>
        </w:trPr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proofErr w:type="gramStart"/>
            <w:r w:rsidRPr="00244AB1">
              <w:t>VARCHAR(</w:t>
            </w:r>
            <w:proofErr w:type="gramEnd"/>
            <w:r w:rsidRPr="00244AB1">
              <w:t>8)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A900A7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Default="00A900A7" w:rsidP="00992563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992563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992563" w:rsidRPr="00992563" w:rsidRDefault="00992563" w:rsidP="00A900A7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Variable data</w:t>
                  </w:r>
                </w:p>
              </w:tc>
            </w:tr>
            <w:tr w:rsidR="00A900A7" w:rsidTr="00A900A7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Text, alphanumeric</w:t>
                  </w:r>
                </w:p>
              </w:tc>
            </w:tr>
            <w:tr w:rsidR="00A900A7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Value from 1 through 8,000</w:t>
                  </w:r>
                </w:p>
              </w:tc>
            </w:tr>
            <w:tr w:rsidR="00A900A7" w:rsidTr="0058088F">
              <w:trPr>
                <w:trHeight w:val="80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Max storage 2^31-1 bytes</w:t>
                  </w:r>
                </w:p>
              </w:tc>
            </w:tr>
            <w:tr w:rsidR="00A900A7" w:rsidTr="00A900A7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Default="00A900A7" w:rsidP="00A900A7">
                  <w:pPr>
                    <w:pStyle w:val="Heading3"/>
                  </w:pPr>
                </w:p>
              </w:tc>
            </w:tr>
            <w:tr w:rsidR="00117C2D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3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3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r w:rsidRPr="00244AB1">
              <w:t>EMAIL</w:t>
            </w:r>
          </w:p>
          <w:tbl>
            <w:tblPr>
              <w:tblW w:w="3838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4022"/>
            </w:tblGrid>
            <w:tr w:rsidR="0058088F" w:rsidTr="00C45F15">
              <w:trPr>
                <w:trHeight w:val="349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615C0B" w:rsidTr="00C45F15">
              <w:trPr>
                <w:trHeight w:val="349"/>
                <w:jc w:val="center"/>
              </w:trPr>
              <w:tc>
                <w:tcPr>
                  <w:tcW w:w="4022" w:type="dxa"/>
                  <w:vAlign w:val="bottom"/>
                </w:tcPr>
                <w:p w:rsidR="00615C0B" w:rsidRPr="00615C0B" w:rsidRDefault="00615C0B" w:rsidP="0058088F">
                  <w:pPr>
                    <w:pStyle w:val="Heading3"/>
                    <w:rPr>
                      <w:b w:val="0"/>
                    </w:rPr>
                  </w:pPr>
                  <w:r w:rsidRPr="00615C0B">
                    <w:rPr>
                      <w:b w:val="0"/>
                    </w:rPr>
                    <w:t>Unique</w:t>
                  </w:r>
                </w:p>
              </w:tc>
            </w:tr>
            <w:tr w:rsidR="0058088F" w:rsidTr="00C45F15">
              <w:trPr>
                <w:trHeight w:val="363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length – 255 characters</w:t>
                  </w:r>
                </w:p>
              </w:tc>
            </w:tr>
            <w:tr w:rsidR="0058088F" w:rsidTr="00C45F15">
              <w:trPr>
                <w:trHeight w:val="349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Numeric allowed – yes</w:t>
                  </w:r>
                </w:p>
              </w:tc>
            </w:tr>
            <w:tr w:rsidR="0058088F" w:rsidTr="00C45F15">
              <w:trPr>
                <w:trHeight w:val="349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Alphabets allowed – yes</w:t>
                  </w:r>
                </w:p>
              </w:tc>
            </w:tr>
            <w:tr w:rsidR="0058088F" w:rsidTr="00C45F15">
              <w:trPr>
                <w:trHeight w:val="363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Limited Special characters allowed</w:t>
                  </w:r>
                </w:p>
              </w:tc>
            </w:tr>
            <w:tr w:rsidR="0058088F" w:rsidTr="00C45F15">
              <w:trPr>
                <w:trHeight w:val="349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58088F" w:rsidTr="00C45F15">
              <w:trPr>
                <w:trHeight w:val="349"/>
                <w:jc w:val="center"/>
              </w:trPr>
              <w:tc>
                <w:tcPr>
                  <w:tcW w:w="4022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</w:tbl>
    <w:p w:rsidR="00117C2D" w:rsidRDefault="00117C2D">
      <w:pPr>
        <w:spacing w:before="0" w:line="60" w:lineRule="exact"/>
        <w:rPr>
          <w:sz w:val="6"/>
          <w:szCs w:val="6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70"/>
        <w:gridCol w:w="432"/>
        <w:gridCol w:w="432"/>
        <w:gridCol w:w="5272"/>
      </w:tblGrid>
      <w:tr w:rsidR="00117C2D" w:rsidTr="00C45F15">
        <w:trPr>
          <w:cantSplit/>
          <w:trHeight w:hRule="exact" w:val="2597"/>
        </w:trPr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44AB1" w:rsidRDefault="00244AB1" w:rsidP="00244AB1">
            <w:pPr>
              <w:pStyle w:val="Heading2"/>
            </w:pPr>
            <w:r w:rsidRPr="00244AB1">
              <w:t>varchar(255)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58088F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Default="0058088F" w:rsidP="005F117B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5F117B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F117B" w:rsidRPr="005F117B" w:rsidRDefault="005F117B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Variable data</w:t>
                  </w:r>
                </w:p>
              </w:tc>
            </w:tr>
            <w:tr w:rsidR="0058088F" w:rsidTr="00244AB1">
              <w:trPr>
                <w:trHeight w:val="363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Text, alphanumeric</w:t>
                  </w:r>
                </w:p>
              </w:tc>
            </w:tr>
            <w:tr w:rsidR="0058088F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Value from 1 through 8,000</w:t>
                  </w:r>
                </w:p>
              </w:tc>
            </w:tr>
            <w:tr w:rsidR="0058088F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storage 2^31-1 bytes</w:t>
                  </w:r>
                </w:p>
              </w:tc>
            </w:tr>
            <w:tr w:rsidR="0058088F" w:rsidTr="00244AB1">
              <w:trPr>
                <w:trHeight w:val="363"/>
                <w:jc w:val="center"/>
              </w:trPr>
              <w:tc>
                <w:tcPr>
                  <w:tcW w:w="3412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117C2D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7005ED">
                  <w:pPr>
                    <w:pStyle w:val="Heading3"/>
                  </w:pPr>
                </w:p>
              </w:tc>
            </w:tr>
            <w:tr w:rsidR="00117C2D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7005E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proofErr w:type="gramStart"/>
            <w:r w:rsidRPr="00244AB1">
              <w:t>VARCHAR(</w:t>
            </w:r>
            <w:proofErr w:type="gramEnd"/>
            <w:r w:rsidRPr="00244AB1">
              <w:t>50)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Default="00E42758" w:rsidP="00E42758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E42758" w:rsidTr="00E42758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Variable data</w:t>
                  </w:r>
                </w:p>
              </w:tc>
            </w:tr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Text, alphanumeric</w:t>
                  </w:r>
                </w:p>
              </w:tc>
            </w:tr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Value from 1 through 8,000</w:t>
                  </w:r>
                </w:p>
              </w:tc>
            </w:tr>
            <w:tr w:rsidR="00E42758" w:rsidTr="00E42758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storage 2^31-1 bytes</w:t>
                  </w:r>
                </w:p>
              </w:tc>
            </w:tr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Default="00E42758" w:rsidP="00E42758">
                  <w:pPr>
                    <w:pStyle w:val="Heading3"/>
                  </w:pPr>
                </w:p>
              </w:tc>
            </w:tr>
            <w:tr w:rsidR="00117C2D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  <w:tr w:rsidR="00117C2D" w:rsidTr="00C45F15">
        <w:trPr>
          <w:cantSplit/>
          <w:trHeight w:hRule="exact" w:val="418"/>
        </w:trPr>
        <w:tc>
          <w:tcPr>
            <w:tcW w:w="5270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  <w:tc>
          <w:tcPr>
            <w:tcW w:w="432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2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7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</w:tr>
      <w:tr w:rsidR="00117C2D" w:rsidTr="00C45F15">
        <w:trPr>
          <w:cantSplit/>
          <w:trHeight w:hRule="exact" w:val="2584"/>
        </w:trPr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bookmarkStart w:id="0" w:name="_GoBack"/>
            <w:bookmarkEnd w:id="0"/>
            <w:r w:rsidRPr="00244AB1">
              <w:t>DATE_OF_BIRTH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Default="00795049" w:rsidP="00795049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795049" w:rsidTr="00795049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Can start with 0, +</w:t>
                  </w:r>
                </w:p>
              </w:tc>
            </w:tr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Alpha-numeric</w:t>
                  </w:r>
                </w:p>
              </w:tc>
            </w:tr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Can be null</w:t>
                  </w:r>
                </w:p>
              </w:tc>
            </w:tr>
            <w:tr w:rsidR="00117C2D" w:rsidTr="00795049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Pr="00795049" w:rsidRDefault="00795049" w:rsidP="00795049">
                  <w:pPr>
                    <w:pStyle w:val="Heading3"/>
                    <w:rPr>
                      <w:b w:val="0"/>
                    </w:rPr>
                  </w:pPr>
                  <w:r w:rsidRPr="00795049">
                    <w:rPr>
                      <w:b w:val="0"/>
                    </w:rPr>
                    <w:t>Max-length: 8</w:t>
                  </w:r>
                </w:p>
              </w:tc>
            </w:tr>
            <w:tr w:rsidR="00117C2D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C45F15">
              <w:trPr>
                <w:trHeight w:val="60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r w:rsidRPr="00244AB1">
              <w:t>DATE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C4619F" w:rsidP="00117C2D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C4619F" w:rsidRDefault="00C4619F" w:rsidP="00117C2D">
                  <w:pPr>
                    <w:pStyle w:val="Heading3"/>
                    <w:rPr>
                      <w:b w:val="0"/>
                    </w:rPr>
                  </w:pPr>
                  <w:r w:rsidRPr="00C4619F">
                    <w:rPr>
                      <w:b w:val="0"/>
                    </w:rPr>
                    <w:t>Date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C4619F" w:rsidRDefault="00C4619F" w:rsidP="00117C2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Default </w:t>
                  </w:r>
                  <w:r w:rsidRPr="00C4619F">
                    <w:rPr>
                      <w:b w:val="0"/>
                    </w:rPr>
                    <w:t>Date</w:t>
                  </w:r>
                  <w:r>
                    <w:rPr>
                      <w:b w:val="0"/>
                    </w:rPr>
                    <w:t xml:space="preserve"> format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C4619F">
                  <w:pPr>
                    <w:pStyle w:val="Heading3"/>
                    <w:ind w:left="0"/>
                  </w:pP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  <w:tr w:rsidR="00117C2D" w:rsidTr="00C45F15">
        <w:trPr>
          <w:cantSplit/>
          <w:trHeight w:hRule="exact" w:val="418"/>
        </w:trPr>
        <w:tc>
          <w:tcPr>
            <w:tcW w:w="5270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  <w:tc>
          <w:tcPr>
            <w:tcW w:w="432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2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7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</w:tr>
      <w:tr w:rsidR="00117C2D" w:rsidTr="00C45F15">
        <w:trPr>
          <w:cantSplit/>
          <w:trHeight w:hRule="exact" w:val="418"/>
        </w:trPr>
        <w:tc>
          <w:tcPr>
            <w:tcW w:w="5270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  <w:tc>
          <w:tcPr>
            <w:tcW w:w="432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2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7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</w:tr>
      <w:tr w:rsidR="00117C2D" w:rsidTr="00C45F15">
        <w:trPr>
          <w:cantSplit/>
          <w:trHeight w:hRule="exact" w:val="2278"/>
        </w:trPr>
        <w:tc>
          <w:tcPr>
            <w:tcW w:w="52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r w:rsidRPr="00244AB1">
              <w:t>DATETIME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413193" w:rsidTr="00C45F15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413193" w:rsidRDefault="00413193" w:rsidP="00413193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413193" w:rsidTr="00C45F15">
              <w:trPr>
                <w:trHeight w:val="363"/>
                <w:jc w:val="center"/>
              </w:trPr>
              <w:tc>
                <w:tcPr>
                  <w:tcW w:w="3412" w:type="dxa"/>
                  <w:vAlign w:val="bottom"/>
                </w:tcPr>
                <w:p w:rsidR="00413193" w:rsidRPr="00992563" w:rsidRDefault="00560450" w:rsidP="00413193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D</w:t>
                  </w:r>
                  <w:r w:rsidR="00413193">
                    <w:rPr>
                      <w:b w:val="0"/>
                    </w:rPr>
                    <w:t>ate</w:t>
                  </w:r>
                  <w:r>
                    <w:rPr>
                      <w:b w:val="0"/>
                    </w:rPr>
                    <w:t xml:space="preserve"> </w:t>
                  </w:r>
                  <w:r w:rsidR="00413193">
                    <w:rPr>
                      <w:b w:val="0"/>
                    </w:rPr>
                    <w:t>time</w:t>
                  </w:r>
                </w:p>
              </w:tc>
            </w:tr>
            <w:tr w:rsidR="00413193" w:rsidTr="00C45F15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413193" w:rsidRPr="00992563" w:rsidRDefault="00413193" w:rsidP="00413193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Date combined with time and fraction of second</w:t>
                  </w:r>
                </w:p>
              </w:tc>
            </w:tr>
            <w:tr w:rsidR="00117C2D" w:rsidTr="00C45F15">
              <w:trPr>
                <w:trHeight w:val="60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C45F15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C45F15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244AB1" w:rsidP="00117C2D">
            <w:pPr>
              <w:pStyle w:val="Heading2"/>
            </w:pPr>
            <w:r w:rsidRPr="00244AB1">
              <w:t>LOGIN_TIME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2D459A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Default="002D459A" w:rsidP="002D459A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2D459A" w:rsidTr="00C45F15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992563" w:rsidRDefault="002D459A" w:rsidP="002D459A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Not null</w:t>
                  </w:r>
                </w:p>
              </w:tc>
            </w:tr>
            <w:tr w:rsidR="002D459A" w:rsidTr="00C45F15">
              <w:trPr>
                <w:trHeight w:val="80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992563" w:rsidRDefault="002D459A" w:rsidP="005F7C1A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Date and time</w:t>
                  </w:r>
                  <w:r w:rsidR="005F7C1A">
                    <w:rPr>
                      <w:b w:val="0"/>
                    </w:rPr>
                    <w:t xml:space="preserve"> 24hrs format with seconds</w:t>
                  </w:r>
                </w:p>
              </w:tc>
            </w:tr>
            <w:tr w:rsidR="002D459A" w:rsidTr="00C45F15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Pr="00795049" w:rsidRDefault="002D459A" w:rsidP="002D459A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2D459A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2D459A" w:rsidRDefault="002D459A" w:rsidP="002D459A">
                  <w:pPr>
                    <w:pStyle w:val="Heading3"/>
                  </w:pPr>
                </w:p>
              </w:tc>
            </w:tr>
            <w:tr w:rsidR="00117C2D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</w:tbl>
    <w:p w:rsidR="00050C3C" w:rsidRDefault="00050C3C">
      <w:pPr>
        <w:spacing w:before="0" w:line="60" w:lineRule="exact"/>
        <w:rPr>
          <w:sz w:val="6"/>
          <w:szCs w:val="6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70"/>
        <w:gridCol w:w="432"/>
        <w:gridCol w:w="432"/>
        <w:gridCol w:w="5272"/>
      </w:tblGrid>
      <w:tr w:rsidR="009D4419" w:rsidTr="00C45F15">
        <w:trPr>
          <w:cantSplit/>
          <w:trHeight w:hRule="exact" w:val="2600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44AB1" w:rsidRDefault="00244AB1" w:rsidP="00244AB1">
            <w:pPr>
              <w:pStyle w:val="Heading2"/>
            </w:pPr>
            <w:proofErr w:type="spellStart"/>
            <w:r w:rsidRPr="00244AB1">
              <w:t>smallint</w:t>
            </w:r>
            <w:proofErr w:type="spellEnd"/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9D4419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9D4419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Pr="005F117B" w:rsidRDefault="009D4419" w:rsidP="007005E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Small integer</w:t>
                  </w:r>
                </w:p>
              </w:tc>
            </w:tr>
            <w:tr w:rsidR="009D4419" w:rsidTr="00244AB1">
              <w:trPr>
                <w:trHeight w:val="363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Pr="005F117B" w:rsidRDefault="009D4419" w:rsidP="009D4419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Signed numbers</w:t>
                  </w:r>
                </w:p>
              </w:tc>
            </w:tr>
            <w:tr w:rsidR="009D4419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Pr="005F117B" w:rsidRDefault="009D4419" w:rsidP="007005E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Range: </w:t>
                  </w:r>
                  <w:r w:rsidRPr="009D4419">
                    <w:rPr>
                      <w:rFonts w:ascii="Segoe UI" w:hAnsi="Segoe UI" w:cs="Segoe UI"/>
                      <w:b w:val="0"/>
                      <w:color w:val="2A2A2A"/>
                    </w:rPr>
                    <w:t>-32,768 to 32,768</w:t>
                  </w:r>
                </w:p>
              </w:tc>
            </w:tr>
            <w:tr w:rsidR="009D4419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Pr="005F117B" w:rsidRDefault="009D4419" w:rsidP="009D4419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storage 2 bytes</w:t>
                  </w:r>
                </w:p>
              </w:tc>
            </w:tr>
            <w:tr w:rsidR="009D4419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  <w:tr w:rsidR="009D4419" w:rsidTr="00244AB1">
              <w:trPr>
                <w:trHeight w:val="349"/>
                <w:jc w:val="center"/>
              </w:trPr>
              <w:tc>
                <w:tcPr>
                  <w:tcW w:w="3412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</w:tbl>
          <w:p w:rsidR="009D4419" w:rsidRDefault="009D4419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9D4419" w:rsidRDefault="00244AB1" w:rsidP="007005ED">
            <w:pPr>
              <w:pStyle w:val="Heading2"/>
            </w:pPr>
            <w:r w:rsidRPr="00244AB1">
              <w:t>HOURLY_WAGE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1900BF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900BF" w:rsidRDefault="001900BF" w:rsidP="001900BF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1900BF" w:rsidTr="00C45F15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1900BF" w:rsidRPr="00992563" w:rsidRDefault="001900BF" w:rsidP="002504DF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</w:t>
                  </w:r>
                  <w:r>
                    <w:rPr>
                      <w:b w:val="0"/>
                    </w:rPr>
                    <w:t>an be null</w:t>
                  </w:r>
                </w:p>
              </w:tc>
            </w:tr>
            <w:tr w:rsidR="001900BF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900BF" w:rsidRPr="00992563" w:rsidRDefault="00D131E8" w:rsidP="00D131E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Unsigned numbers</w:t>
                  </w:r>
                </w:p>
              </w:tc>
            </w:tr>
            <w:tr w:rsidR="001900BF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1900BF" w:rsidRPr="00992563" w:rsidRDefault="002504DF" w:rsidP="0047258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Min: </w:t>
                  </w:r>
                  <w:r w:rsidR="00472588">
                    <w:rPr>
                      <w:b w:val="0"/>
                    </w:rPr>
                    <w:t>0.50</w:t>
                  </w:r>
                </w:p>
              </w:tc>
            </w:tr>
            <w:tr w:rsidR="001900BF" w:rsidTr="00C45F15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1900BF" w:rsidRPr="002504DF" w:rsidRDefault="002504DF" w:rsidP="00472588">
                  <w:pPr>
                    <w:pStyle w:val="Heading3"/>
                    <w:rPr>
                      <w:b w:val="0"/>
                    </w:rPr>
                  </w:pPr>
                  <w:r w:rsidRPr="002504DF">
                    <w:rPr>
                      <w:b w:val="0"/>
                    </w:rPr>
                    <w:t xml:space="preserve">Max: </w:t>
                  </w:r>
                  <w:r w:rsidR="00472588">
                    <w:rPr>
                      <w:b w:val="0"/>
                    </w:rPr>
                    <w:t>20.75</w:t>
                  </w:r>
                </w:p>
              </w:tc>
            </w:tr>
            <w:tr w:rsidR="009D4419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</w:tbl>
          <w:p w:rsidR="009D4419" w:rsidRDefault="009D4419" w:rsidP="007005ED"/>
        </w:tc>
      </w:tr>
      <w:tr w:rsidR="009D4419" w:rsidTr="007005ED">
        <w:trPr>
          <w:cantSplit/>
          <w:trHeight w:hRule="exact" w:val="418"/>
        </w:trPr>
        <w:tc>
          <w:tcPr>
            <w:tcW w:w="524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9D4419" w:rsidRDefault="009D4419" w:rsidP="007005ED"/>
        </w:tc>
        <w:tc>
          <w:tcPr>
            <w:tcW w:w="430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9D4419" w:rsidRDefault="009D4419" w:rsidP="007005ED"/>
        </w:tc>
      </w:tr>
      <w:tr w:rsidR="009D4419" w:rsidTr="007005ED">
        <w:trPr>
          <w:cantSplit/>
          <w:trHeight w:hRule="exact" w:val="418"/>
        </w:trPr>
        <w:tc>
          <w:tcPr>
            <w:tcW w:w="524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9D4419" w:rsidRDefault="009D4419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9D4419" w:rsidRDefault="009D4419" w:rsidP="007005ED"/>
        </w:tc>
      </w:tr>
      <w:tr w:rsidR="009D4419" w:rsidTr="00C45F15">
        <w:trPr>
          <w:cantSplit/>
          <w:trHeight w:hRule="exact" w:val="2559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9D4419" w:rsidRDefault="00244AB1" w:rsidP="007005ED">
            <w:pPr>
              <w:pStyle w:val="Heading2"/>
            </w:pPr>
            <w:r w:rsidRPr="00244AB1">
              <w:t>AGE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9D4419" w:rsidTr="007005ED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Pr="00992563" w:rsidRDefault="009D4419" w:rsidP="00555E13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</w:t>
                  </w:r>
                  <w:r w:rsidR="00555E13">
                    <w:rPr>
                      <w:b w:val="0"/>
                    </w:rPr>
                    <w:t>annot be null</w:t>
                  </w: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Pr="00992563" w:rsidRDefault="00D451CB" w:rsidP="007005E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N</w:t>
                  </w:r>
                  <w:r w:rsidR="00555E13">
                    <w:rPr>
                      <w:b w:val="0"/>
                    </w:rPr>
                    <w:t>umeric</w:t>
                  </w: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Pr="00992563" w:rsidRDefault="00D451CB" w:rsidP="00D451CB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Range: 15 – 110</w:t>
                  </w:r>
                </w:p>
              </w:tc>
            </w:tr>
            <w:tr w:rsidR="009D4419" w:rsidTr="007005ED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Pr="00795049" w:rsidRDefault="009D4419" w:rsidP="00D451CB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9D4419" w:rsidTr="00C45F15">
              <w:trPr>
                <w:trHeight w:val="8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</w:tbl>
          <w:p w:rsidR="009D4419" w:rsidRDefault="009D4419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9D4419" w:rsidRDefault="00244AB1" w:rsidP="007005ED">
            <w:pPr>
              <w:pStyle w:val="Heading2"/>
            </w:pPr>
            <w:r w:rsidRPr="00244AB1">
              <w:t>TINYINT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9D4419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DC4269" w:rsidTr="00C45F15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DC4269" w:rsidRPr="005F117B" w:rsidRDefault="00DC4269" w:rsidP="00DC4269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Tiny integer</w:t>
                  </w:r>
                </w:p>
              </w:tc>
            </w:tr>
            <w:tr w:rsidR="00DC4269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DC4269" w:rsidRPr="005F117B" w:rsidRDefault="00DC4269" w:rsidP="00DC4269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Unsigned numbers</w:t>
                  </w:r>
                </w:p>
              </w:tc>
            </w:tr>
            <w:tr w:rsidR="00DC4269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DC4269" w:rsidRPr="005F117B" w:rsidRDefault="00DC4269" w:rsidP="005E411F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Range: </w:t>
                  </w:r>
                  <w:r w:rsidR="005E411F">
                    <w:rPr>
                      <w:b w:val="0"/>
                    </w:rPr>
                    <w:t>0</w:t>
                  </w:r>
                  <w:r w:rsidRPr="009D4419">
                    <w:rPr>
                      <w:rFonts w:ascii="Segoe UI" w:hAnsi="Segoe UI" w:cs="Segoe UI"/>
                      <w:b w:val="0"/>
                      <w:color w:val="2A2A2A"/>
                    </w:rPr>
                    <w:t xml:space="preserve"> to 2</w:t>
                  </w:r>
                  <w:r w:rsidR="005E411F">
                    <w:rPr>
                      <w:rFonts w:ascii="Segoe UI" w:hAnsi="Segoe UI" w:cs="Segoe UI"/>
                      <w:b w:val="0"/>
                      <w:color w:val="2A2A2A"/>
                    </w:rPr>
                    <w:t>55</w:t>
                  </w:r>
                </w:p>
              </w:tc>
            </w:tr>
            <w:tr w:rsidR="00DC4269" w:rsidTr="00C45F15">
              <w:trPr>
                <w:trHeight w:val="363"/>
                <w:jc w:val="center"/>
              </w:trPr>
              <w:tc>
                <w:tcPr>
                  <w:tcW w:w="3414" w:type="dxa"/>
                  <w:vAlign w:val="bottom"/>
                </w:tcPr>
                <w:p w:rsidR="00DC4269" w:rsidRPr="005F117B" w:rsidRDefault="00DC4269" w:rsidP="005E411F">
                  <w:pPr>
                    <w:pStyle w:val="Heading3"/>
                    <w:rPr>
                      <w:b w:val="0"/>
                    </w:rPr>
                  </w:pPr>
                  <w:r w:rsidRPr="005F117B">
                    <w:rPr>
                      <w:b w:val="0"/>
                    </w:rPr>
                    <w:t>Max storage</w:t>
                  </w:r>
                  <w:r w:rsidR="005E411F">
                    <w:rPr>
                      <w:b w:val="0"/>
                    </w:rPr>
                    <w:t> 1</w:t>
                  </w:r>
                  <w:r w:rsidRPr="005F117B">
                    <w:rPr>
                      <w:b w:val="0"/>
                    </w:rPr>
                    <w:t xml:space="preserve"> byte</w:t>
                  </w:r>
                </w:p>
              </w:tc>
            </w:tr>
            <w:tr w:rsidR="009D4419" w:rsidTr="00C45F15">
              <w:trPr>
                <w:trHeight w:val="349"/>
                <w:jc w:val="center"/>
              </w:trPr>
              <w:tc>
                <w:tcPr>
                  <w:tcW w:w="341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</w:tbl>
          <w:p w:rsidR="009D4419" w:rsidRDefault="009D4419" w:rsidP="007005ED"/>
        </w:tc>
      </w:tr>
      <w:tr w:rsidR="009D4419" w:rsidTr="007005ED">
        <w:trPr>
          <w:cantSplit/>
          <w:trHeight w:hRule="exact" w:val="418"/>
        </w:trPr>
        <w:tc>
          <w:tcPr>
            <w:tcW w:w="524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9D4419" w:rsidRDefault="009D4419" w:rsidP="007005ED"/>
        </w:tc>
        <w:tc>
          <w:tcPr>
            <w:tcW w:w="430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9D4419" w:rsidRDefault="009D4419" w:rsidP="007005ED"/>
        </w:tc>
      </w:tr>
      <w:tr w:rsidR="009D4419" w:rsidTr="007005ED">
        <w:trPr>
          <w:cantSplit/>
          <w:trHeight w:hRule="exact" w:val="418"/>
        </w:trPr>
        <w:tc>
          <w:tcPr>
            <w:tcW w:w="524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9D4419" w:rsidRDefault="009D4419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9D4419" w:rsidRDefault="009D4419" w:rsidP="007005ED"/>
        </w:tc>
      </w:tr>
      <w:tr w:rsidR="009D4419" w:rsidTr="00C45F15">
        <w:trPr>
          <w:cantSplit/>
          <w:trHeight w:hRule="exact" w:val="3151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9D4419" w:rsidRDefault="00244AB1" w:rsidP="007005ED">
            <w:pPr>
              <w:pStyle w:val="Heading2"/>
            </w:pPr>
            <w:proofErr w:type="gramStart"/>
            <w:r w:rsidRPr="00244AB1">
              <w:t>DECIMAL(</w:t>
            </w:r>
            <w:proofErr w:type="gramEnd"/>
            <w:r w:rsidRPr="00244AB1">
              <w:t>2,2)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2"/>
            </w:tblGrid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  <w:r>
                    <w:t>Data type</w:t>
                  </w:r>
                </w:p>
              </w:tc>
            </w:tr>
            <w:tr w:rsidR="009D4419" w:rsidTr="007005ED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Pr="00992563" w:rsidRDefault="00472588" w:rsidP="007005E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Numeric data with fixed precision and scale</w:t>
                  </w: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Pr="00992563" w:rsidRDefault="009D4419" w:rsidP="00472588">
                  <w:pPr>
                    <w:pStyle w:val="Heading3"/>
                    <w:ind w:left="0"/>
                    <w:rPr>
                      <w:b w:val="0"/>
                    </w:rPr>
                  </w:pP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  <w:tr w:rsidR="009D4419" w:rsidTr="007005ED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</w:tbl>
          <w:p w:rsidR="009D4419" w:rsidRDefault="009D4419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9D4419" w:rsidRDefault="009D4419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9D4419" w:rsidRDefault="009D4419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9D4419" w:rsidRDefault="00244AB1" w:rsidP="007005ED">
            <w:pPr>
              <w:pStyle w:val="Heading2"/>
            </w:pPr>
            <w:r w:rsidRPr="00244AB1">
              <w:t>ANNUAL_SALARY</w:t>
            </w: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414"/>
            </w:tblGrid>
            <w:tr w:rsidR="009D4419" w:rsidTr="007005ED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  <w:r>
                    <w:t>Table field/column</w:t>
                  </w:r>
                </w:p>
              </w:tc>
            </w:tr>
            <w:tr w:rsidR="009D4419" w:rsidTr="007005ED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9D4419" w:rsidRPr="00992563" w:rsidRDefault="009D4419" w:rsidP="007005E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Not null</w:t>
                  </w:r>
                </w:p>
              </w:tc>
            </w:tr>
            <w:tr w:rsidR="00D859E2" w:rsidTr="007005ED">
              <w:trPr>
                <w:trHeight w:val="80"/>
                <w:jc w:val="center"/>
              </w:trPr>
              <w:tc>
                <w:tcPr>
                  <w:tcW w:w="3395" w:type="dxa"/>
                  <w:vAlign w:val="bottom"/>
                </w:tcPr>
                <w:p w:rsidR="00D859E2" w:rsidRPr="00992563" w:rsidRDefault="00D859E2" w:rsidP="00D859E2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Unsigned numbers</w:t>
                  </w:r>
                </w:p>
              </w:tc>
            </w:tr>
            <w:tr w:rsidR="00D859E2" w:rsidTr="007005ED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D859E2" w:rsidRPr="00992563" w:rsidRDefault="00D859E2" w:rsidP="00D859E2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Min: 2000</w:t>
                  </w:r>
                </w:p>
              </w:tc>
            </w:tr>
            <w:tr w:rsidR="00D859E2" w:rsidTr="007005ED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D859E2" w:rsidRPr="002504DF" w:rsidRDefault="00D859E2" w:rsidP="00D859E2">
                  <w:pPr>
                    <w:pStyle w:val="Heading3"/>
                    <w:rPr>
                      <w:b w:val="0"/>
                    </w:rPr>
                  </w:pPr>
                  <w:r w:rsidRPr="002504DF">
                    <w:rPr>
                      <w:b w:val="0"/>
                    </w:rPr>
                    <w:t xml:space="preserve">Max: </w:t>
                  </w:r>
                  <w:r>
                    <w:rPr>
                      <w:b w:val="0"/>
                    </w:rPr>
                    <w:t>32</w:t>
                  </w:r>
                  <w:r w:rsidR="006E1FFF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>000</w:t>
                  </w: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  <w:tr w:rsidR="009D4419" w:rsidTr="007005ED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9D4419" w:rsidRDefault="009D4419" w:rsidP="007005ED">
                  <w:pPr>
                    <w:pStyle w:val="Heading3"/>
                  </w:pPr>
                </w:p>
              </w:tc>
            </w:tr>
          </w:tbl>
          <w:p w:rsidR="009D4419" w:rsidRDefault="009D4419" w:rsidP="007005ED"/>
        </w:tc>
      </w:tr>
    </w:tbl>
    <w:p w:rsidR="00117C2D" w:rsidRDefault="00117C2D">
      <w:pPr>
        <w:spacing w:before="0" w:line="60" w:lineRule="exact"/>
        <w:rPr>
          <w:sz w:val="6"/>
          <w:szCs w:val="6"/>
        </w:rPr>
      </w:pPr>
    </w:p>
    <w:sectPr w:rsidR="00117C2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895" w:rsidRDefault="00BE0895">
      <w:pPr>
        <w:spacing w:before="0"/>
      </w:pPr>
      <w:r>
        <w:separator/>
      </w:r>
    </w:p>
  </w:endnote>
  <w:endnote w:type="continuationSeparator" w:id="0">
    <w:p w:rsidR="00BE0895" w:rsidRDefault="00BE089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895" w:rsidRDefault="00BE0895">
      <w:pPr>
        <w:spacing w:before="0"/>
      </w:pPr>
      <w:r>
        <w:separator/>
      </w:r>
    </w:p>
  </w:footnote>
  <w:footnote w:type="continuationSeparator" w:id="0">
    <w:p w:rsidR="00BE0895" w:rsidRDefault="00BE0895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9"/>
    <w:rsid w:val="00003968"/>
    <w:rsid w:val="00050C3C"/>
    <w:rsid w:val="000C2B77"/>
    <w:rsid w:val="00117C2D"/>
    <w:rsid w:val="001652DF"/>
    <w:rsid w:val="001900BF"/>
    <w:rsid w:val="001D7E67"/>
    <w:rsid w:val="00244AB1"/>
    <w:rsid w:val="002504DF"/>
    <w:rsid w:val="0027556B"/>
    <w:rsid w:val="002B1FDB"/>
    <w:rsid w:val="002D459A"/>
    <w:rsid w:val="003D63B3"/>
    <w:rsid w:val="00413193"/>
    <w:rsid w:val="00472588"/>
    <w:rsid w:val="004A02B6"/>
    <w:rsid w:val="00510F4B"/>
    <w:rsid w:val="00550C56"/>
    <w:rsid w:val="00555E13"/>
    <w:rsid w:val="00560450"/>
    <w:rsid w:val="00565514"/>
    <w:rsid w:val="0058088F"/>
    <w:rsid w:val="005E411F"/>
    <w:rsid w:val="005F117B"/>
    <w:rsid w:val="005F7C1A"/>
    <w:rsid w:val="00604E7A"/>
    <w:rsid w:val="00615C0B"/>
    <w:rsid w:val="0064150E"/>
    <w:rsid w:val="006E1FFF"/>
    <w:rsid w:val="00702E22"/>
    <w:rsid w:val="00795049"/>
    <w:rsid w:val="00992563"/>
    <w:rsid w:val="009C2DA8"/>
    <w:rsid w:val="009D4419"/>
    <w:rsid w:val="00A51923"/>
    <w:rsid w:val="00A56866"/>
    <w:rsid w:val="00A60D51"/>
    <w:rsid w:val="00A900A7"/>
    <w:rsid w:val="00B11EF3"/>
    <w:rsid w:val="00BE0895"/>
    <w:rsid w:val="00C42202"/>
    <w:rsid w:val="00C45F15"/>
    <w:rsid w:val="00C4619F"/>
    <w:rsid w:val="00C524FE"/>
    <w:rsid w:val="00D131E8"/>
    <w:rsid w:val="00D451CB"/>
    <w:rsid w:val="00D55A0E"/>
    <w:rsid w:val="00D75209"/>
    <w:rsid w:val="00D859E2"/>
    <w:rsid w:val="00DA1845"/>
    <w:rsid w:val="00DC4269"/>
    <w:rsid w:val="00E42758"/>
    <w:rsid w:val="00E55F61"/>
    <w:rsid w:val="00EB0C1D"/>
    <w:rsid w:val="00EC6A57"/>
    <w:rsid w:val="00F75715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0" w:line="240" w:lineRule="auto"/>
      <w:ind w:left="144" w:right="144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EEAF6" w:themeFill="accent1" w:themeFillTint="33"/>
      <w:spacing w:before="0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0" w:after="240"/>
      <w:jc w:val="center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0" w:line="240" w:lineRule="auto"/>
      <w:ind w:left="144" w:right="144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EEAF6" w:themeFill="accent1" w:themeFillTint="33"/>
      <w:spacing w:before="0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0" w:after="240"/>
      <w:jc w:val="center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r\AppData\Roaming\Microsoft\Templates\Hall%20pass%20(6%20per%20page).dotx" TargetMode="External"/></Relationships>
</file>

<file path=word/theme/theme1.xml><?xml version="1.0" encoding="utf-8"?>
<a:theme xmlns:a="http://schemas.openxmlformats.org/drawingml/2006/main" name="Hall Pas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852986-CD9B-4B00-A413-70EB89FC96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 pass (6 per page)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2018-02-08T17:25:00Z</dcterms:created>
  <dcterms:modified xsi:type="dcterms:W3CDTF">2019-02-03T18:52:00Z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TC039919019991</vt:lpwstr>
  </property>
</Properties>
</file>