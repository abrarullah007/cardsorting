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Hall pass 6-up table"/>
      </w:tblPr>
      <w:tblGrid>
        <w:gridCol w:w="5270"/>
        <w:gridCol w:w="433"/>
        <w:gridCol w:w="433"/>
        <w:gridCol w:w="5270"/>
      </w:tblGrid>
      <w:tr w:rsidR="00050C3C" w:rsidTr="005C5FB4">
        <w:trPr>
          <w:cantSplit/>
          <w:trHeight w:hRule="exact" w:val="2866"/>
        </w:trPr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50C3C" w:rsidRDefault="00C24C32">
            <w:pPr>
              <w:pStyle w:val="Heading2"/>
            </w:pPr>
            <w:r>
              <w:t>Data</w:t>
            </w:r>
            <w:r w:rsidR="008B048B">
              <w:t>base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8B048B" w:rsidP="005F117B">
                  <w:pPr>
                    <w:pStyle w:val="Heading3"/>
                  </w:pPr>
                  <w:r>
                    <w:t>Question</w:t>
                  </w:r>
                </w:p>
              </w:tc>
            </w:tr>
            <w:tr w:rsidR="005F117B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5F117B" w:rsidRPr="005F117B" w:rsidRDefault="008B048B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Define database?</w:t>
                  </w:r>
                </w:p>
              </w:tc>
            </w:tr>
            <w:tr w:rsidR="00D75209" w:rsidTr="00D75209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Pr="005F117B" w:rsidRDefault="00D7520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Pr="005F117B" w:rsidRDefault="00D7520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Pr="005F117B" w:rsidRDefault="00D7520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D75209" w:rsidTr="00D75209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D75209">
                  <w:pPr>
                    <w:pStyle w:val="Heading3"/>
                  </w:pP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D75209">
                  <w:pPr>
                    <w:pStyle w:val="Heading3"/>
                  </w:pP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D75209">
                  <w:pPr>
                    <w:pStyle w:val="Heading3"/>
                  </w:pPr>
                </w:p>
              </w:tc>
            </w:tr>
          </w:tbl>
          <w:p w:rsidR="00050C3C" w:rsidRDefault="00050C3C"/>
        </w:tc>
        <w:tc>
          <w:tcPr>
            <w:tcW w:w="432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050C3C" w:rsidRDefault="00050C3C"/>
        </w:tc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tbl>
            <w:tblPr>
              <w:tblW w:w="3447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612"/>
            </w:tblGrid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7C76D5" w:rsidRDefault="007C76D5" w:rsidP="007C76D5">
                  <w:pPr>
                    <w:pStyle w:val="Heading2"/>
                  </w:pPr>
                  <w:r>
                    <w:t>Definition/Description</w:t>
                  </w:r>
                </w:p>
                <w:p w:rsidR="001D7E67" w:rsidRDefault="001D7E67" w:rsidP="008B048B">
                  <w:pPr>
                    <w:pStyle w:val="Heading3"/>
                    <w:ind w:left="0"/>
                  </w:pPr>
                </w:p>
              </w:tc>
            </w:tr>
            <w:tr w:rsidR="001D7E67" w:rsidTr="001D7E67">
              <w:trPr>
                <w:trHeight w:val="357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Pr="005F117B" w:rsidRDefault="008B048B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A collection of similar records with relationship between records</w:t>
                  </w: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Pr="005F117B" w:rsidRDefault="001D7E67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Pr="005F117B" w:rsidRDefault="001D7E67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D7E67" w:rsidTr="001D7E67">
              <w:trPr>
                <w:trHeight w:val="357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Default="001D7E67">
                  <w:pPr>
                    <w:pStyle w:val="Heading3"/>
                  </w:pP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Default="001D7E67">
                  <w:pPr>
                    <w:pStyle w:val="Heading3"/>
                  </w:pP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Default="001D7E67">
                  <w:pPr>
                    <w:pStyle w:val="Heading3"/>
                  </w:pPr>
                </w:p>
              </w:tc>
            </w:tr>
          </w:tbl>
          <w:p w:rsidR="00050C3C" w:rsidRDefault="00050C3C"/>
        </w:tc>
      </w:tr>
      <w:tr w:rsidR="00050C3C">
        <w:trPr>
          <w:cantSplit/>
          <w:trHeight w:hRule="exact" w:val="418"/>
        </w:trPr>
        <w:tc>
          <w:tcPr>
            <w:tcW w:w="5256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050C3C" w:rsidRDefault="00050C3C"/>
        </w:tc>
        <w:tc>
          <w:tcPr>
            <w:tcW w:w="432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5256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050C3C" w:rsidRDefault="00050C3C"/>
        </w:tc>
      </w:tr>
      <w:tr w:rsidR="00050C3C">
        <w:trPr>
          <w:cantSplit/>
          <w:trHeight w:hRule="exact" w:val="418"/>
        </w:trPr>
        <w:tc>
          <w:tcPr>
            <w:tcW w:w="5256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050C3C" w:rsidRDefault="00050C3C"/>
        </w:tc>
        <w:tc>
          <w:tcPr>
            <w:tcW w:w="432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5256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050C3C" w:rsidRDefault="00050C3C"/>
        </w:tc>
      </w:tr>
      <w:tr w:rsidR="00050C3C" w:rsidTr="005C5FB4">
        <w:trPr>
          <w:cantSplit/>
          <w:trHeight w:hRule="exact" w:val="2990"/>
        </w:trPr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2D646F" w:rsidP="00117C2D">
            <w:pPr>
              <w:pStyle w:val="Heading2"/>
            </w:pPr>
            <w:r>
              <w:t>Files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2D646F" w:rsidP="00117C2D">
                  <w:pPr>
                    <w:pStyle w:val="Heading3"/>
                  </w:pPr>
                  <w:r>
                    <w:t>Question</w:t>
                  </w:r>
                </w:p>
              </w:tc>
            </w:tr>
            <w:tr w:rsidR="0058088F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58088F" w:rsidRPr="00992563" w:rsidRDefault="002D646F" w:rsidP="002D646F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Define files (in the context of this module) </w:t>
                  </w: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050C3C" w:rsidRDefault="00050C3C"/>
        </w:tc>
        <w:tc>
          <w:tcPr>
            <w:tcW w:w="432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050C3C" w:rsidRDefault="00050C3C"/>
        </w:tc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7C76D5" w:rsidRDefault="007C76D5" w:rsidP="007C76D5">
                  <w:pPr>
                    <w:pStyle w:val="Heading2"/>
                  </w:pPr>
                  <w:r>
                    <w:t>Definition/Description</w:t>
                  </w:r>
                </w:p>
                <w:p w:rsidR="00117C2D" w:rsidRDefault="00102B47" w:rsidP="00117C2D">
                  <w:pPr>
                    <w:pStyle w:val="Heading3"/>
                  </w:pPr>
                  <w:proofErr w:type="gramStart"/>
                  <w:r w:rsidRPr="00102B47">
                    <w:rPr>
                      <w:b w:val="0"/>
                    </w:rPr>
                    <w:t>A collection of records or documents dealing with one organization, person, area, or subject.</w:t>
                  </w:r>
                  <w:proofErr w:type="gramEnd"/>
                </w:p>
              </w:tc>
            </w:tr>
            <w:tr w:rsidR="0058088F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58088F" w:rsidRPr="00992563" w:rsidRDefault="00102B47" w:rsidP="00117C2D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Paper based</w:t>
                  </w: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102B47" w:rsidP="00117C2D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Computer based</w:t>
                  </w: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E42758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050C3C" w:rsidRDefault="00050C3C"/>
        </w:tc>
      </w:tr>
      <w:tr w:rsidR="00050C3C">
        <w:trPr>
          <w:cantSplit/>
          <w:trHeight w:hRule="exact" w:val="418"/>
        </w:trPr>
        <w:tc>
          <w:tcPr>
            <w:tcW w:w="5256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050C3C" w:rsidRDefault="00050C3C"/>
        </w:tc>
        <w:tc>
          <w:tcPr>
            <w:tcW w:w="432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5256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050C3C" w:rsidRDefault="00050C3C"/>
        </w:tc>
      </w:tr>
      <w:tr w:rsidR="00050C3C">
        <w:trPr>
          <w:cantSplit/>
          <w:trHeight w:hRule="exact" w:val="418"/>
        </w:trPr>
        <w:tc>
          <w:tcPr>
            <w:tcW w:w="5256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050C3C" w:rsidRDefault="00050C3C"/>
        </w:tc>
        <w:tc>
          <w:tcPr>
            <w:tcW w:w="432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5256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050C3C" w:rsidRDefault="00050C3C"/>
        </w:tc>
      </w:tr>
      <w:tr w:rsidR="00050C3C" w:rsidTr="00AF65A0">
        <w:trPr>
          <w:cantSplit/>
          <w:trHeight w:hRule="exact" w:val="2421"/>
        </w:trPr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E36148" w:rsidRDefault="00E36148" w:rsidP="00117C2D">
            <w:pPr>
              <w:pStyle w:val="Heading2"/>
            </w:pPr>
          </w:p>
          <w:p w:rsidR="00117C2D" w:rsidRDefault="005C5FB4" w:rsidP="00117C2D">
            <w:pPr>
              <w:pStyle w:val="Heading2"/>
            </w:pPr>
            <w:r>
              <w:t>Separation/Isolation of Data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A900A7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Default="00A900A7" w:rsidP="00992563">
                  <w:pPr>
                    <w:pStyle w:val="Heading3"/>
                  </w:pPr>
                </w:p>
              </w:tc>
            </w:tr>
            <w:tr w:rsidR="00992563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992563" w:rsidRPr="00992563" w:rsidRDefault="00992563" w:rsidP="00A900A7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A900A7" w:rsidTr="00A900A7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Pr="00992563" w:rsidRDefault="00A900A7" w:rsidP="00A900A7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A900A7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Pr="00992563" w:rsidRDefault="00A900A7" w:rsidP="00A900A7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A900A7" w:rsidTr="0058088F">
              <w:trPr>
                <w:trHeight w:val="80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Pr="00992563" w:rsidRDefault="00A900A7" w:rsidP="00A900A7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A900A7" w:rsidTr="00A900A7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Default="00A900A7" w:rsidP="00A900A7">
                  <w:pPr>
                    <w:pStyle w:val="Heading3"/>
                  </w:pPr>
                </w:p>
              </w:tc>
            </w:tr>
            <w:tr w:rsidR="00117C2D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050C3C" w:rsidRDefault="00050C3C"/>
        </w:tc>
        <w:tc>
          <w:tcPr>
            <w:tcW w:w="432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050C3C" w:rsidRDefault="00050C3C"/>
        </w:tc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58088F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7C76D5" w:rsidRDefault="007C76D5" w:rsidP="007C76D5">
                  <w:pPr>
                    <w:pStyle w:val="Heading2"/>
                  </w:pPr>
                  <w:r>
                    <w:t>Definition/Description</w:t>
                  </w:r>
                </w:p>
                <w:p w:rsidR="0058088F" w:rsidRDefault="00E36148" w:rsidP="0058088F">
                  <w:pPr>
                    <w:pStyle w:val="Heading3"/>
                  </w:pPr>
                  <w:r w:rsidRPr="00E36148">
                    <w:rPr>
                      <w:b w:val="0"/>
                    </w:rPr>
                    <w:t>Each program maintains its own set of data. Users of one program may be unaware of potentially useful data held by other programs</w:t>
                  </w:r>
                </w:p>
              </w:tc>
            </w:tr>
            <w:tr w:rsidR="00615C0B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615C0B" w:rsidRPr="00615C0B" w:rsidRDefault="00615C0B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58088F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58088F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Default="0058088F" w:rsidP="0058088F">
                  <w:pPr>
                    <w:pStyle w:val="Heading3"/>
                  </w:pPr>
                </w:p>
              </w:tc>
            </w:tr>
            <w:tr w:rsidR="0058088F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Default="0058088F" w:rsidP="0058088F">
                  <w:pPr>
                    <w:pStyle w:val="Heading3"/>
                  </w:pPr>
                </w:p>
              </w:tc>
            </w:tr>
          </w:tbl>
          <w:p w:rsidR="00050C3C" w:rsidRDefault="00050C3C"/>
        </w:tc>
      </w:tr>
    </w:tbl>
    <w:p w:rsidR="00117C2D" w:rsidRDefault="00117C2D">
      <w:pPr>
        <w:spacing w:before="0" w:line="60" w:lineRule="exact"/>
        <w:rPr>
          <w:sz w:val="6"/>
          <w:szCs w:val="6"/>
        </w:rPr>
      </w:pPr>
    </w:p>
    <w:p w:rsidR="00E36148" w:rsidRDefault="00E36148">
      <w:pPr>
        <w:spacing w:before="0" w:line="60" w:lineRule="exact"/>
        <w:rPr>
          <w:sz w:val="6"/>
          <w:szCs w:val="6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Hall pass 6-up table"/>
      </w:tblPr>
      <w:tblGrid>
        <w:gridCol w:w="5270"/>
        <w:gridCol w:w="432"/>
        <w:gridCol w:w="432"/>
        <w:gridCol w:w="5272"/>
      </w:tblGrid>
      <w:tr w:rsidR="00117C2D" w:rsidTr="009F39B5">
        <w:trPr>
          <w:cantSplit/>
          <w:trHeight w:hRule="exact" w:val="2543"/>
        </w:trPr>
        <w:tc>
          <w:tcPr>
            <w:tcW w:w="524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4B11B7" w:rsidRDefault="004B11B7"/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58088F" w:rsidTr="004B11B7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58088F" w:rsidRDefault="0058088F" w:rsidP="004B11B7">
                  <w:pPr>
                    <w:pStyle w:val="Heading2"/>
                  </w:pPr>
                  <w:r>
                    <w:t>D</w:t>
                  </w:r>
                  <w:r w:rsidR="004B11B7">
                    <w:t>uplication of Data</w:t>
                  </w:r>
                </w:p>
              </w:tc>
            </w:tr>
            <w:tr w:rsidR="005F117B" w:rsidTr="004B11B7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5F117B" w:rsidRPr="004B11B7" w:rsidRDefault="005F117B" w:rsidP="004B11B7">
                  <w:pPr>
                    <w:pStyle w:val="Heading2"/>
                  </w:pPr>
                </w:p>
              </w:tc>
            </w:tr>
            <w:tr w:rsidR="0058088F" w:rsidTr="004B11B7">
              <w:trPr>
                <w:trHeight w:val="363"/>
                <w:jc w:val="center"/>
              </w:trPr>
              <w:tc>
                <w:tcPr>
                  <w:tcW w:w="3412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4B11B7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4B11B7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4B11B7">
              <w:trPr>
                <w:trHeight w:val="363"/>
                <w:jc w:val="center"/>
              </w:trPr>
              <w:tc>
                <w:tcPr>
                  <w:tcW w:w="3412" w:type="dxa"/>
                  <w:vAlign w:val="bottom"/>
                </w:tcPr>
                <w:p w:rsidR="0058088F" w:rsidRDefault="0058088F" w:rsidP="0058088F">
                  <w:pPr>
                    <w:pStyle w:val="Heading3"/>
                  </w:pPr>
                </w:p>
              </w:tc>
            </w:tr>
            <w:tr w:rsidR="00117C2D" w:rsidTr="004B11B7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117C2D" w:rsidRDefault="00117C2D" w:rsidP="007005ED">
                  <w:pPr>
                    <w:pStyle w:val="Heading3"/>
                  </w:pPr>
                </w:p>
              </w:tc>
            </w:tr>
            <w:tr w:rsidR="00117C2D" w:rsidTr="004B11B7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117C2D" w:rsidRDefault="00117C2D" w:rsidP="007005E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  <w:tc>
          <w:tcPr>
            <w:tcW w:w="430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4"/>
            </w:tblGrid>
            <w:tr w:rsidR="00E42758" w:rsidTr="004B11B7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7C76D5" w:rsidRDefault="007C76D5" w:rsidP="007C76D5">
                  <w:pPr>
                    <w:pStyle w:val="Heading2"/>
                  </w:pPr>
                  <w:r>
                    <w:t>Definition/Description</w:t>
                  </w:r>
                </w:p>
                <w:p w:rsidR="00E42758" w:rsidRPr="005F117B" w:rsidRDefault="00E36148" w:rsidP="00E42758">
                  <w:pPr>
                    <w:pStyle w:val="Heading3"/>
                    <w:rPr>
                      <w:b w:val="0"/>
                    </w:rPr>
                  </w:pPr>
                  <w:r w:rsidRPr="00E36148">
                    <w:rPr>
                      <w:b w:val="0"/>
                    </w:rPr>
                    <w:t>Same data is held by different programs. Wasted space and potentially different values and/or different formats for the same item</w:t>
                  </w:r>
                </w:p>
              </w:tc>
            </w:tr>
            <w:tr w:rsidR="00E42758" w:rsidTr="004B11B7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E42758" w:rsidRPr="005F117B" w:rsidRDefault="00E42758" w:rsidP="00E42758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E42758" w:rsidTr="004B11B7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E42758" w:rsidRPr="005F117B" w:rsidRDefault="00E42758" w:rsidP="00E42758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E42758" w:rsidTr="004B11B7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E42758" w:rsidRPr="005F117B" w:rsidRDefault="00E42758" w:rsidP="00E42758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E42758" w:rsidTr="004B11B7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E42758" w:rsidRDefault="00E42758" w:rsidP="00E42758">
                  <w:pPr>
                    <w:pStyle w:val="Heading3"/>
                  </w:pPr>
                </w:p>
              </w:tc>
            </w:tr>
            <w:tr w:rsidR="00117C2D" w:rsidTr="004B11B7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</w:tr>
      <w:tr w:rsidR="00117C2D" w:rsidTr="00117C2D">
        <w:trPr>
          <w:cantSplit/>
          <w:trHeight w:hRule="exact" w:val="418"/>
        </w:trPr>
        <w:tc>
          <w:tcPr>
            <w:tcW w:w="5242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  <w:tc>
          <w:tcPr>
            <w:tcW w:w="430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</w:tr>
      <w:tr w:rsidR="00117C2D" w:rsidTr="00117C2D">
        <w:trPr>
          <w:cantSplit/>
          <w:trHeight w:hRule="exact" w:val="418"/>
        </w:trPr>
        <w:tc>
          <w:tcPr>
            <w:tcW w:w="5242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117C2D" w:rsidRDefault="00117C2D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117C2D" w:rsidRDefault="00117C2D" w:rsidP="007005ED"/>
        </w:tc>
      </w:tr>
      <w:tr w:rsidR="00117C2D" w:rsidTr="00A57A2E">
        <w:trPr>
          <w:cantSplit/>
          <w:trHeight w:hRule="exact" w:val="2442"/>
        </w:trPr>
        <w:tc>
          <w:tcPr>
            <w:tcW w:w="524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A57A2E" w:rsidRDefault="00A57A2E" w:rsidP="00117C2D">
            <w:pPr>
              <w:pStyle w:val="Heading2"/>
            </w:pPr>
          </w:p>
          <w:p w:rsidR="00117C2D" w:rsidRDefault="0097339B" w:rsidP="00117C2D">
            <w:pPr>
              <w:pStyle w:val="Heading2"/>
            </w:pPr>
            <w:r>
              <w:t>Data dependence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795049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Default="00795049" w:rsidP="00795049">
                  <w:pPr>
                    <w:pStyle w:val="Heading3"/>
                  </w:pPr>
                </w:p>
              </w:tc>
            </w:tr>
            <w:tr w:rsidR="00795049" w:rsidTr="00795049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Pr="00992563" w:rsidRDefault="00795049" w:rsidP="0079504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795049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Pr="00992563" w:rsidRDefault="00795049" w:rsidP="0079504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795049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Pr="00992563" w:rsidRDefault="00795049" w:rsidP="0079504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95049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Pr="00795049" w:rsidRDefault="00117C2D" w:rsidP="0079504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  <w:tc>
          <w:tcPr>
            <w:tcW w:w="430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A57A2E" w:rsidRDefault="00A57A2E" w:rsidP="00117C2D">
            <w:pPr>
              <w:pStyle w:val="Heading2"/>
            </w:pPr>
          </w:p>
          <w:p w:rsidR="00117C2D" w:rsidRDefault="0097339B" w:rsidP="00117C2D">
            <w:pPr>
              <w:pStyle w:val="Heading2"/>
            </w:pPr>
            <w:r>
              <w:t>Definition/Description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4"/>
            </w:tblGrid>
            <w:tr w:rsidR="00117C2D" w:rsidTr="00A57A2E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117C2D" w:rsidRPr="00C4619F" w:rsidRDefault="0097339B" w:rsidP="00117C2D">
                  <w:pPr>
                    <w:pStyle w:val="Heading3"/>
                    <w:rPr>
                      <w:b w:val="0"/>
                    </w:rPr>
                  </w:pPr>
                  <w:r w:rsidRPr="0097339B">
                    <w:rPr>
                      <w:b w:val="0"/>
                    </w:rPr>
                    <w:t>File structure is defined in the program code</w:t>
                  </w:r>
                </w:p>
              </w:tc>
            </w:tr>
            <w:tr w:rsidR="00117C2D" w:rsidTr="00A57A2E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117C2D" w:rsidRPr="00C4619F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A57A2E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117C2D" w:rsidRDefault="00117C2D" w:rsidP="00C4619F">
                  <w:pPr>
                    <w:pStyle w:val="Heading3"/>
                    <w:ind w:left="0"/>
                  </w:pPr>
                </w:p>
              </w:tc>
            </w:tr>
            <w:tr w:rsidR="00117C2D" w:rsidTr="00A57A2E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A57A2E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A57A2E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</w:tr>
      <w:tr w:rsidR="00117C2D" w:rsidTr="00117C2D">
        <w:trPr>
          <w:cantSplit/>
          <w:trHeight w:hRule="exact" w:val="418"/>
        </w:trPr>
        <w:tc>
          <w:tcPr>
            <w:tcW w:w="5242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  <w:tc>
          <w:tcPr>
            <w:tcW w:w="430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</w:tr>
      <w:tr w:rsidR="00117C2D" w:rsidTr="00117C2D">
        <w:trPr>
          <w:cantSplit/>
          <w:trHeight w:hRule="exact" w:val="418"/>
        </w:trPr>
        <w:tc>
          <w:tcPr>
            <w:tcW w:w="5242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117C2D" w:rsidRDefault="00117C2D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117C2D" w:rsidRDefault="00117C2D" w:rsidP="007005ED"/>
        </w:tc>
      </w:tr>
      <w:tr w:rsidR="00117C2D" w:rsidTr="00584454">
        <w:trPr>
          <w:cantSplit/>
          <w:trHeight w:hRule="exact" w:val="2276"/>
        </w:trPr>
        <w:tc>
          <w:tcPr>
            <w:tcW w:w="524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7C76D5" w:rsidP="00117C2D">
            <w:pPr>
              <w:pStyle w:val="Heading2"/>
            </w:pPr>
            <w:r>
              <w:t>Incompatible File format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413193" w:rsidTr="00413193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413193" w:rsidRDefault="00413193" w:rsidP="00413193">
                  <w:pPr>
                    <w:pStyle w:val="Heading3"/>
                  </w:pPr>
                </w:p>
              </w:tc>
            </w:tr>
            <w:tr w:rsidR="00413193" w:rsidTr="00413193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413193" w:rsidRPr="00992563" w:rsidRDefault="00413193" w:rsidP="00413193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413193" w:rsidTr="00413193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413193" w:rsidRPr="00992563" w:rsidRDefault="00413193" w:rsidP="00413193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413193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413193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413193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413193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  <w:tc>
          <w:tcPr>
            <w:tcW w:w="430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7C76D5" w:rsidP="00117C2D">
            <w:pPr>
              <w:pStyle w:val="Heading2"/>
            </w:pPr>
            <w:r>
              <w:t>Definition/Description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4"/>
            </w:tblGrid>
            <w:tr w:rsidR="002D459A" w:rsidTr="00584454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2D459A" w:rsidRPr="00992563" w:rsidRDefault="00584454" w:rsidP="002D459A">
                  <w:pPr>
                    <w:pStyle w:val="Heading3"/>
                    <w:rPr>
                      <w:b w:val="0"/>
                    </w:rPr>
                  </w:pPr>
                  <w:bookmarkStart w:id="0" w:name="_GoBack"/>
                  <w:bookmarkEnd w:id="0"/>
                  <w:r w:rsidRPr="00584454">
                    <w:rPr>
                      <w:b w:val="0"/>
                    </w:rPr>
                    <w:t xml:space="preserve">Programs are written in different languages, and so cannot easily access </w:t>
                  </w:r>
                  <w:proofErr w:type="spellStart"/>
                  <w:r w:rsidRPr="00584454">
                    <w:rPr>
                      <w:b w:val="0"/>
                    </w:rPr>
                    <w:t>each others</w:t>
                  </w:r>
                  <w:proofErr w:type="spellEnd"/>
                  <w:r w:rsidRPr="00584454">
                    <w:rPr>
                      <w:b w:val="0"/>
                    </w:rPr>
                    <w:t xml:space="preserve"> files.</w:t>
                  </w:r>
                </w:p>
              </w:tc>
            </w:tr>
            <w:tr w:rsidR="002D459A" w:rsidTr="00584454">
              <w:trPr>
                <w:trHeight w:val="698"/>
                <w:jc w:val="center"/>
              </w:trPr>
              <w:tc>
                <w:tcPr>
                  <w:tcW w:w="3414" w:type="dxa"/>
                  <w:vAlign w:val="bottom"/>
                </w:tcPr>
                <w:p w:rsidR="002D459A" w:rsidRPr="00992563" w:rsidRDefault="002D459A" w:rsidP="005F7C1A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2D459A" w:rsidTr="00584454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2D459A" w:rsidRPr="00992563" w:rsidRDefault="002D459A" w:rsidP="002D459A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2D459A" w:rsidTr="00584454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2D459A" w:rsidRPr="00795049" w:rsidRDefault="002D459A" w:rsidP="002D459A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2D459A" w:rsidTr="00584454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2D459A" w:rsidRDefault="002D459A" w:rsidP="002D459A">
                  <w:pPr>
                    <w:pStyle w:val="Heading3"/>
                  </w:pPr>
                </w:p>
              </w:tc>
            </w:tr>
            <w:tr w:rsidR="00117C2D" w:rsidTr="00584454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</w:tr>
    </w:tbl>
    <w:p w:rsidR="00050C3C" w:rsidRDefault="00050C3C">
      <w:pPr>
        <w:spacing w:before="0" w:line="60" w:lineRule="exact"/>
        <w:rPr>
          <w:sz w:val="6"/>
          <w:szCs w:val="6"/>
        </w:rPr>
      </w:pPr>
    </w:p>
    <w:p w:rsidR="00117C2D" w:rsidRDefault="00117C2D">
      <w:pPr>
        <w:spacing w:before="0" w:line="60" w:lineRule="exact"/>
        <w:rPr>
          <w:sz w:val="6"/>
          <w:szCs w:val="6"/>
        </w:rPr>
      </w:pPr>
    </w:p>
    <w:sectPr w:rsidR="00117C2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2C0" w:rsidRDefault="00AA12C0">
      <w:pPr>
        <w:spacing w:before="0"/>
      </w:pPr>
      <w:r>
        <w:separator/>
      </w:r>
    </w:p>
  </w:endnote>
  <w:endnote w:type="continuationSeparator" w:id="0">
    <w:p w:rsidR="00AA12C0" w:rsidRDefault="00AA12C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2C0" w:rsidRDefault="00AA12C0">
      <w:pPr>
        <w:spacing w:before="0"/>
      </w:pPr>
      <w:r>
        <w:separator/>
      </w:r>
    </w:p>
  </w:footnote>
  <w:footnote w:type="continuationSeparator" w:id="0">
    <w:p w:rsidR="00AA12C0" w:rsidRDefault="00AA12C0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09"/>
    <w:rsid w:val="00003968"/>
    <w:rsid w:val="00050C3C"/>
    <w:rsid w:val="000C2B77"/>
    <w:rsid w:val="00102B47"/>
    <w:rsid w:val="00117C2D"/>
    <w:rsid w:val="001652DF"/>
    <w:rsid w:val="001900BF"/>
    <w:rsid w:val="001D7E67"/>
    <w:rsid w:val="002504DF"/>
    <w:rsid w:val="0027556B"/>
    <w:rsid w:val="002B1FDB"/>
    <w:rsid w:val="002D459A"/>
    <w:rsid w:val="002D646F"/>
    <w:rsid w:val="003D63B3"/>
    <w:rsid w:val="00413193"/>
    <w:rsid w:val="00472588"/>
    <w:rsid w:val="004A02B6"/>
    <w:rsid w:val="004B11B7"/>
    <w:rsid w:val="00510F4B"/>
    <w:rsid w:val="00550C56"/>
    <w:rsid w:val="00555E13"/>
    <w:rsid w:val="00560450"/>
    <w:rsid w:val="00565514"/>
    <w:rsid w:val="0058088F"/>
    <w:rsid w:val="00584454"/>
    <w:rsid w:val="005C5FB4"/>
    <w:rsid w:val="005E411F"/>
    <w:rsid w:val="005F117B"/>
    <w:rsid w:val="005F7C1A"/>
    <w:rsid w:val="00604E7A"/>
    <w:rsid w:val="00615C0B"/>
    <w:rsid w:val="0064150E"/>
    <w:rsid w:val="006E1FFF"/>
    <w:rsid w:val="00702E22"/>
    <w:rsid w:val="00795049"/>
    <w:rsid w:val="007C76D5"/>
    <w:rsid w:val="00822BF7"/>
    <w:rsid w:val="008B048B"/>
    <w:rsid w:val="0097339B"/>
    <w:rsid w:val="00992563"/>
    <w:rsid w:val="009C2DA8"/>
    <w:rsid w:val="009D4419"/>
    <w:rsid w:val="009F39B5"/>
    <w:rsid w:val="00A51923"/>
    <w:rsid w:val="00A56866"/>
    <w:rsid w:val="00A57A2E"/>
    <w:rsid w:val="00A60D51"/>
    <w:rsid w:val="00A900A7"/>
    <w:rsid w:val="00AA12C0"/>
    <w:rsid w:val="00AF65A0"/>
    <w:rsid w:val="00B11EF3"/>
    <w:rsid w:val="00C24C32"/>
    <w:rsid w:val="00C42202"/>
    <w:rsid w:val="00C4619F"/>
    <w:rsid w:val="00C524FE"/>
    <w:rsid w:val="00D131E8"/>
    <w:rsid w:val="00D451CB"/>
    <w:rsid w:val="00D55A0E"/>
    <w:rsid w:val="00D75209"/>
    <w:rsid w:val="00D859E2"/>
    <w:rsid w:val="00DA1845"/>
    <w:rsid w:val="00DC4269"/>
    <w:rsid w:val="00E36148"/>
    <w:rsid w:val="00E42758"/>
    <w:rsid w:val="00E55F61"/>
    <w:rsid w:val="00EB0C1D"/>
    <w:rsid w:val="00F75715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0" w:line="240" w:lineRule="auto"/>
      <w:ind w:left="144" w:right="144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hd w:val="clear" w:color="auto" w:fill="DEEAF6" w:themeFill="accent1" w:themeFillTint="33"/>
      <w:spacing w:before="0"/>
      <w:ind w:left="0" w:right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0" w:after="240"/>
      <w:jc w:val="center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40"/>
      <w:szCs w:val="40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0" w:line="240" w:lineRule="auto"/>
      <w:ind w:left="144" w:right="144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hd w:val="clear" w:color="auto" w:fill="DEEAF6" w:themeFill="accent1" w:themeFillTint="33"/>
      <w:spacing w:before="0"/>
      <w:ind w:left="0" w:right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0" w:after="240"/>
      <w:jc w:val="center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40"/>
      <w:szCs w:val="40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1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r\AppData\Roaming\Microsoft\Templates\Hall%20pass%20(6%20per%20page).dotx" TargetMode="External"/></Relationships>
</file>

<file path=word/theme/theme1.xml><?xml version="1.0" encoding="utf-8"?>
<a:theme xmlns:a="http://schemas.openxmlformats.org/drawingml/2006/main" name="Hall Pas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852986-CD9B-4B00-A413-70EB89FC96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Hall pass (6 per page)</Template>
  <TotalTime>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2018-02-08T17:25:00Z</dcterms:created>
  <dcterms:modified xsi:type="dcterms:W3CDTF">2019-01-26T14:01:00Z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TC039919019991</vt:lpwstr>
  </property>
</Properties>
</file>