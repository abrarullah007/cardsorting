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Hall pass 6-up table"/>
      </w:tblPr>
      <w:tblGrid>
        <w:gridCol w:w="5243"/>
        <w:gridCol w:w="430"/>
        <w:gridCol w:w="430"/>
        <w:gridCol w:w="5243"/>
      </w:tblGrid>
      <w:tr w:rsidR="00050C3C">
        <w:trPr>
          <w:cantSplit/>
          <w:trHeight w:hRule="exact" w:val="4392"/>
        </w:trPr>
        <w:tc>
          <w:tcPr>
            <w:tcW w:w="525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50C3C" w:rsidRDefault="00181E3B">
            <w:pPr>
              <w:pStyle w:val="Heading1"/>
            </w:pPr>
            <w:r>
              <w:t>primary key</w:t>
            </w:r>
          </w:p>
          <w:p w:rsidR="00050C3C" w:rsidRDefault="00050C3C">
            <w:pPr>
              <w:pStyle w:val="Heading2"/>
            </w:pPr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395"/>
            </w:tblGrid>
            <w:tr w:rsidR="00D75209" w:rsidTr="00D75209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D75209" w:rsidRDefault="00D75209" w:rsidP="005F117B">
                  <w:pPr>
                    <w:pStyle w:val="Heading3"/>
                  </w:pPr>
                </w:p>
              </w:tc>
            </w:tr>
            <w:tr w:rsidR="005F117B" w:rsidTr="00D75209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5F117B" w:rsidRPr="005F117B" w:rsidRDefault="005F117B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D75209" w:rsidTr="00D75209">
              <w:trPr>
                <w:trHeight w:val="363"/>
                <w:jc w:val="center"/>
              </w:trPr>
              <w:tc>
                <w:tcPr>
                  <w:tcW w:w="3396" w:type="dxa"/>
                  <w:vAlign w:val="bottom"/>
                </w:tcPr>
                <w:p w:rsidR="00D75209" w:rsidRPr="005F117B" w:rsidRDefault="00D75209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D75209" w:rsidTr="00D75209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D75209" w:rsidRPr="005F117B" w:rsidRDefault="00D75209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D75209" w:rsidTr="00D75209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D75209" w:rsidRPr="005F117B" w:rsidRDefault="00D75209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D75209" w:rsidTr="00D75209">
              <w:trPr>
                <w:trHeight w:val="363"/>
                <w:jc w:val="center"/>
              </w:trPr>
              <w:tc>
                <w:tcPr>
                  <w:tcW w:w="3396" w:type="dxa"/>
                  <w:vAlign w:val="bottom"/>
                </w:tcPr>
                <w:p w:rsidR="00D75209" w:rsidRDefault="00D75209">
                  <w:pPr>
                    <w:pStyle w:val="Heading3"/>
                  </w:pPr>
                </w:p>
              </w:tc>
            </w:tr>
            <w:tr w:rsidR="00D75209" w:rsidTr="00D75209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D75209" w:rsidRDefault="00D75209">
                  <w:pPr>
                    <w:pStyle w:val="Heading3"/>
                  </w:pPr>
                </w:p>
              </w:tc>
            </w:tr>
            <w:tr w:rsidR="00D75209" w:rsidTr="00D75209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D75209" w:rsidRDefault="00D75209">
                  <w:pPr>
                    <w:pStyle w:val="Heading3"/>
                  </w:pPr>
                </w:p>
              </w:tc>
            </w:tr>
          </w:tbl>
          <w:p w:rsidR="00050C3C" w:rsidRDefault="00050C3C"/>
        </w:tc>
        <w:tc>
          <w:tcPr>
            <w:tcW w:w="432" w:type="dxa"/>
            <w:tcBorders>
              <w:left w:val="single" w:sz="12" w:space="0" w:color="5B9BD5" w:themeColor="accent1"/>
              <w:right w:val="dashed" w:sz="4" w:space="0" w:color="BFBFBF" w:themeColor="background1" w:themeShade="BF"/>
            </w:tcBorders>
          </w:tcPr>
          <w:p w:rsidR="00050C3C" w:rsidRDefault="00050C3C"/>
        </w:tc>
        <w:tc>
          <w:tcPr>
            <w:tcW w:w="432" w:type="dxa"/>
            <w:tcBorders>
              <w:left w:val="dashed" w:sz="4" w:space="0" w:color="BFBFBF" w:themeColor="background1" w:themeShade="BF"/>
              <w:right w:val="single" w:sz="12" w:space="0" w:color="5B9BD5" w:themeColor="accent1"/>
            </w:tcBorders>
          </w:tcPr>
          <w:p w:rsidR="00050C3C" w:rsidRDefault="00050C3C"/>
        </w:tc>
        <w:tc>
          <w:tcPr>
            <w:tcW w:w="525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50C3C" w:rsidRDefault="009675B8">
            <w:pPr>
              <w:pStyle w:val="Heading1"/>
            </w:pPr>
            <w:r>
              <w:t>Key-Defination 1</w:t>
            </w:r>
          </w:p>
          <w:p w:rsidR="00050C3C" w:rsidRDefault="00050C3C">
            <w:pPr>
              <w:pStyle w:val="Heading2"/>
            </w:pPr>
          </w:p>
          <w:tbl>
            <w:tblPr>
              <w:tblW w:w="3447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594"/>
            </w:tblGrid>
            <w:tr w:rsidR="001D7E67" w:rsidTr="001D7E67">
              <w:trPr>
                <w:trHeight w:val="342"/>
                <w:jc w:val="center"/>
              </w:trPr>
              <w:tc>
                <w:tcPr>
                  <w:tcW w:w="3595" w:type="dxa"/>
                  <w:vAlign w:val="bottom"/>
                </w:tcPr>
                <w:p w:rsidR="001D7E67" w:rsidRDefault="001D7E67" w:rsidP="001652DF">
                  <w:pPr>
                    <w:pStyle w:val="Heading3"/>
                  </w:pPr>
                </w:p>
              </w:tc>
            </w:tr>
            <w:tr w:rsidR="001D7E67" w:rsidTr="001D7E67">
              <w:trPr>
                <w:trHeight w:val="357"/>
                <w:jc w:val="center"/>
              </w:trPr>
              <w:tc>
                <w:tcPr>
                  <w:tcW w:w="3595" w:type="dxa"/>
                  <w:vAlign w:val="bottom"/>
                </w:tcPr>
                <w:p w:rsidR="001D7E67" w:rsidRPr="005F117B" w:rsidRDefault="009675B8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>Unique</w:t>
                  </w:r>
                </w:p>
              </w:tc>
            </w:tr>
            <w:tr w:rsidR="001D7E67" w:rsidTr="001D7E67">
              <w:trPr>
                <w:trHeight w:val="342"/>
                <w:jc w:val="center"/>
              </w:trPr>
              <w:tc>
                <w:tcPr>
                  <w:tcW w:w="3595" w:type="dxa"/>
                  <w:vAlign w:val="bottom"/>
                </w:tcPr>
                <w:p w:rsidR="001D7E67" w:rsidRPr="005F117B" w:rsidRDefault="009675B8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>Cannot be Null</w:t>
                  </w:r>
                </w:p>
              </w:tc>
            </w:tr>
            <w:tr w:rsidR="001D7E67" w:rsidTr="001D7E67">
              <w:trPr>
                <w:trHeight w:val="342"/>
                <w:jc w:val="center"/>
              </w:trPr>
              <w:tc>
                <w:tcPr>
                  <w:tcW w:w="3595" w:type="dxa"/>
                  <w:vAlign w:val="bottom"/>
                </w:tcPr>
                <w:p w:rsidR="001D7E67" w:rsidRPr="005F117B" w:rsidRDefault="009675B8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>Uniquely identifies a table row</w:t>
                  </w:r>
                </w:p>
              </w:tc>
            </w:tr>
            <w:tr w:rsidR="001D7E67" w:rsidTr="001D7E67">
              <w:trPr>
                <w:trHeight w:val="357"/>
                <w:jc w:val="center"/>
              </w:trPr>
              <w:tc>
                <w:tcPr>
                  <w:tcW w:w="3595" w:type="dxa"/>
                  <w:vAlign w:val="bottom"/>
                </w:tcPr>
                <w:p w:rsidR="001D7E67" w:rsidRDefault="00DB15E5">
                  <w:pPr>
                    <w:pStyle w:val="Heading3"/>
                  </w:pPr>
                  <w:r>
                    <w:t>Example: Password#</w:t>
                  </w:r>
                </w:p>
              </w:tc>
            </w:tr>
            <w:tr w:rsidR="001D7E67" w:rsidTr="001D7E67">
              <w:trPr>
                <w:trHeight w:val="342"/>
                <w:jc w:val="center"/>
              </w:trPr>
              <w:tc>
                <w:tcPr>
                  <w:tcW w:w="3595" w:type="dxa"/>
                  <w:vAlign w:val="bottom"/>
                </w:tcPr>
                <w:p w:rsidR="001D7E67" w:rsidRDefault="001D7E67">
                  <w:pPr>
                    <w:pStyle w:val="Heading3"/>
                  </w:pPr>
                </w:p>
              </w:tc>
            </w:tr>
            <w:tr w:rsidR="001D7E67" w:rsidTr="001D7E67">
              <w:trPr>
                <w:trHeight w:val="342"/>
                <w:jc w:val="center"/>
              </w:trPr>
              <w:tc>
                <w:tcPr>
                  <w:tcW w:w="3595" w:type="dxa"/>
                  <w:vAlign w:val="bottom"/>
                </w:tcPr>
                <w:p w:rsidR="001D7E67" w:rsidRDefault="001D7E67">
                  <w:pPr>
                    <w:pStyle w:val="Heading3"/>
                  </w:pPr>
                </w:p>
              </w:tc>
            </w:tr>
          </w:tbl>
          <w:p w:rsidR="00050C3C" w:rsidRDefault="00050C3C"/>
        </w:tc>
      </w:tr>
      <w:tr w:rsidR="00050C3C">
        <w:trPr>
          <w:cantSplit/>
          <w:trHeight w:hRule="exact" w:val="418"/>
        </w:trPr>
        <w:tc>
          <w:tcPr>
            <w:tcW w:w="5256" w:type="dxa"/>
            <w:tcBorders>
              <w:top w:val="single" w:sz="12" w:space="0" w:color="5B9BD5" w:themeColor="accent1"/>
              <w:bottom w:val="dashed" w:sz="4" w:space="0" w:color="BFBFBF" w:themeColor="background1" w:themeShade="BF"/>
            </w:tcBorders>
            <w:vAlign w:val="center"/>
          </w:tcPr>
          <w:p w:rsidR="00050C3C" w:rsidRDefault="00050C3C"/>
        </w:tc>
        <w:tc>
          <w:tcPr>
            <w:tcW w:w="432" w:type="dxa"/>
            <w:tcBorders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</w:tcPr>
          <w:p w:rsidR="00050C3C" w:rsidRDefault="00050C3C"/>
        </w:tc>
        <w:tc>
          <w:tcPr>
            <w:tcW w:w="432" w:type="dxa"/>
            <w:tcBorders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</w:tcPr>
          <w:p w:rsidR="00050C3C" w:rsidRDefault="00050C3C"/>
        </w:tc>
        <w:tc>
          <w:tcPr>
            <w:tcW w:w="5256" w:type="dxa"/>
            <w:tcBorders>
              <w:top w:val="single" w:sz="12" w:space="0" w:color="5B9BD5" w:themeColor="accent1"/>
              <w:bottom w:val="dashed" w:sz="4" w:space="0" w:color="BFBFBF" w:themeColor="background1" w:themeShade="BF"/>
            </w:tcBorders>
            <w:vAlign w:val="center"/>
          </w:tcPr>
          <w:p w:rsidR="00050C3C" w:rsidRDefault="00050C3C"/>
        </w:tc>
      </w:tr>
      <w:tr w:rsidR="00050C3C">
        <w:trPr>
          <w:cantSplit/>
          <w:trHeight w:hRule="exact" w:val="418"/>
        </w:trPr>
        <w:tc>
          <w:tcPr>
            <w:tcW w:w="5256" w:type="dxa"/>
            <w:tcBorders>
              <w:top w:val="dashed" w:sz="4" w:space="0" w:color="BFBFBF" w:themeColor="background1" w:themeShade="BF"/>
              <w:bottom w:val="single" w:sz="12" w:space="0" w:color="5B9BD5" w:themeColor="accent1"/>
            </w:tcBorders>
            <w:vAlign w:val="center"/>
          </w:tcPr>
          <w:p w:rsidR="00050C3C" w:rsidRDefault="00050C3C"/>
        </w:tc>
        <w:tc>
          <w:tcPr>
            <w:tcW w:w="432" w:type="dxa"/>
            <w:tcBorders>
              <w:top w:val="dashed" w:sz="4" w:space="0" w:color="BFBFBF" w:themeColor="background1" w:themeShade="BF"/>
              <w:right w:val="dashed" w:sz="4" w:space="0" w:color="BFBFBF" w:themeColor="background1" w:themeShade="BF"/>
            </w:tcBorders>
          </w:tcPr>
          <w:p w:rsidR="00050C3C" w:rsidRDefault="00050C3C"/>
        </w:tc>
        <w:tc>
          <w:tcPr>
            <w:tcW w:w="432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</w:tcBorders>
          </w:tcPr>
          <w:p w:rsidR="00050C3C" w:rsidRDefault="00050C3C"/>
        </w:tc>
        <w:tc>
          <w:tcPr>
            <w:tcW w:w="5256" w:type="dxa"/>
            <w:tcBorders>
              <w:top w:val="dashed" w:sz="4" w:space="0" w:color="BFBFBF" w:themeColor="background1" w:themeShade="BF"/>
              <w:bottom w:val="single" w:sz="12" w:space="0" w:color="5B9BD5" w:themeColor="accent1"/>
            </w:tcBorders>
            <w:vAlign w:val="center"/>
          </w:tcPr>
          <w:p w:rsidR="00050C3C" w:rsidRDefault="00050C3C"/>
        </w:tc>
      </w:tr>
      <w:tr w:rsidR="00050C3C">
        <w:trPr>
          <w:cantSplit/>
          <w:trHeight w:hRule="exact" w:val="4392"/>
        </w:trPr>
        <w:tc>
          <w:tcPr>
            <w:tcW w:w="525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117C2D" w:rsidRDefault="00F7526C" w:rsidP="00117C2D">
            <w:pPr>
              <w:pStyle w:val="Heading1"/>
            </w:pPr>
            <w:r>
              <w:t>Foreign Key</w:t>
            </w:r>
          </w:p>
          <w:p w:rsidR="00117C2D" w:rsidRDefault="00117C2D" w:rsidP="00117C2D">
            <w:pPr>
              <w:pStyle w:val="Heading2"/>
            </w:pPr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395"/>
            </w:tblGrid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  <w:tr w:rsidR="0058088F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58088F" w:rsidRPr="00992563" w:rsidRDefault="0058088F" w:rsidP="00117C2D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117C2D" w:rsidTr="007005ED">
              <w:trPr>
                <w:trHeight w:val="363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Pr="00992563" w:rsidRDefault="00117C2D" w:rsidP="00117C2D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Pr="00992563" w:rsidRDefault="00117C2D" w:rsidP="00117C2D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Pr="00992563" w:rsidRDefault="00117C2D" w:rsidP="00117C2D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117C2D" w:rsidTr="007005ED">
              <w:trPr>
                <w:trHeight w:val="363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Pr="00992563" w:rsidRDefault="00117C2D" w:rsidP="00117C2D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</w:tbl>
          <w:p w:rsidR="00050C3C" w:rsidRDefault="00050C3C"/>
        </w:tc>
        <w:tc>
          <w:tcPr>
            <w:tcW w:w="432" w:type="dxa"/>
            <w:tcBorders>
              <w:left w:val="single" w:sz="12" w:space="0" w:color="5B9BD5" w:themeColor="accent1"/>
              <w:right w:val="dashed" w:sz="4" w:space="0" w:color="BFBFBF" w:themeColor="background1" w:themeShade="BF"/>
            </w:tcBorders>
          </w:tcPr>
          <w:p w:rsidR="00050C3C" w:rsidRDefault="00050C3C"/>
        </w:tc>
        <w:tc>
          <w:tcPr>
            <w:tcW w:w="432" w:type="dxa"/>
            <w:tcBorders>
              <w:left w:val="dashed" w:sz="4" w:space="0" w:color="BFBFBF" w:themeColor="background1" w:themeShade="BF"/>
              <w:right w:val="single" w:sz="12" w:space="0" w:color="5B9BD5" w:themeColor="accent1"/>
            </w:tcBorders>
          </w:tcPr>
          <w:p w:rsidR="00050C3C" w:rsidRDefault="00050C3C"/>
        </w:tc>
        <w:tc>
          <w:tcPr>
            <w:tcW w:w="525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117C2D" w:rsidRDefault="00F7526C" w:rsidP="00117C2D">
            <w:pPr>
              <w:pStyle w:val="Heading1"/>
            </w:pPr>
            <w:r>
              <w:t>Key-Definition 2</w:t>
            </w:r>
          </w:p>
          <w:p w:rsidR="00117C2D" w:rsidRDefault="00117C2D" w:rsidP="00117C2D">
            <w:pPr>
              <w:pStyle w:val="Heading2"/>
            </w:pPr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395"/>
            </w:tblGrid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  <w:tr w:rsidR="0058088F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58088F" w:rsidRPr="00992563" w:rsidRDefault="00F7526C" w:rsidP="00117C2D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>Key to build relationship between tables</w:t>
                  </w:r>
                </w:p>
              </w:tc>
            </w:tr>
            <w:tr w:rsidR="00117C2D" w:rsidTr="007005ED">
              <w:trPr>
                <w:trHeight w:val="363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Pr="00992563" w:rsidRDefault="00F7526C" w:rsidP="00117C2D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>Can be duplicate</w:t>
                  </w:r>
                </w:p>
              </w:tc>
            </w:tr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Pr="00992563" w:rsidRDefault="00A56866" w:rsidP="00117C2D">
                  <w:pPr>
                    <w:pStyle w:val="Heading3"/>
                    <w:rPr>
                      <w:b w:val="0"/>
                    </w:rPr>
                  </w:pPr>
                  <w:r w:rsidRPr="00992563">
                    <w:rPr>
                      <w:b w:val="0"/>
                    </w:rPr>
                    <w:t>Can be null</w:t>
                  </w:r>
                </w:p>
              </w:tc>
            </w:tr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Pr="00E42758" w:rsidRDefault="00F7526C" w:rsidP="00117C2D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>Should be primary key in a different table</w:t>
                  </w:r>
                </w:p>
              </w:tc>
            </w:tr>
            <w:tr w:rsidR="00117C2D" w:rsidTr="007005ED">
              <w:trPr>
                <w:trHeight w:val="363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</w:tbl>
          <w:p w:rsidR="00050C3C" w:rsidRDefault="00050C3C"/>
        </w:tc>
      </w:tr>
      <w:tr w:rsidR="00050C3C">
        <w:trPr>
          <w:cantSplit/>
          <w:trHeight w:hRule="exact" w:val="418"/>
        </w:trPr>
        <w:tc>
          <w:tcPr>
            <w:tcW w:w="5256" w:type="dxa"/>
            <w:tcBorders>
              <w:top w:val="single" w:sz="12" w:space="0" w:color="5B9BD5" w:themeColor="accent1"/>
              <w:bottom w:val="dashed" w:sz="4" w:space="0" w:color="BFBFBF" w:themeColor="background1" w:themeShade="BF"/>
            </w:tcBorders>
            <w:vAlign w:val="center"/>
          </w:tcPr>
          <w:p w:rsidR="00050C3C" w:rsidRDefault="00050C3C"/>
        </w:tc>
        <w:tc>
          <w:tcPr>
            <w:tcW w:w="432" w:type="dxa"/>
            <w:tcBorders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</w:tcPr>
          <w:p w:rsidR="00050C3C" w:rsidRDefault="00050C3C"/>
        </w:tc>
        <w:tc>
          <w:tcPr>
            <w:tcW w:w="432" w:type="dxa"/>
            <w:tcBorders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</w:tcPr>
          <w:p w:rsidR="00050C3C" w:rsidRDefault="00050C3C"/>
        </w:tc>
        <w:tc>
          <w:tcPr>
            <w:tcW w:w="5256" w:type="dxa"/>
            <w:tcBorders>
              <w:top w:val="single" w:sz="12" w:space="0" w:color="5B9BD5" w:themeColor="accent1"/>
              <w:bottom w:val="dashed" w:sz="4" w:space="0" w:color="BFBFBF" w:themeColor="background1" w:themeShade="BF"/>
            </w:tcBorders>
            <w:vAlign w:val="center"/>
          </w:tcPr>
          <w:p w:rsidR="00050C3C" w:rsidRDefault="00050C3C"/>
        </w:tc>
      </w:tr>
      <w:tr w:rsidR="00050C3C">
        <w:trPr>
          <w:cantSplit/>
          <w:trHeight w:hRule="exact" w:val="418"/>
        </w:trPr>
        <w:tc>
          <w:tcPr>
            <w:tcW w:w="5256" w:type="dxa"/>
            <w:tcBorders>
              <w:top w:val="dashed" w:sz="4" w:space="0" w:color="BFBFBF" w:themeColor="background1" w:themeShade="BF"/>
              <w:bottom w:val="single" w:sz="12" w:space="0" w:color="5B9BD5" w:themeColor="accent1"/>
            </w:tcBorders>
            <w:vAlign w:val="center"/>
          </w:tcPr>
          <w:p w:rsidR="00050C3C" w:rsidRDefault="00050C3C"/>
        </w:tc>
        <w:tc>
          <w:tcPr>
            <w:tcW w:w="432" w:type="dxa"/>
            <w:tcBorders>
              <w:top w:val="dashed" w:sz="4" w:space="0" w:color="BFBFBF" w:themeColor="background1" w:themeShade="BF"/>
              <w:right w:val="dashed" w:sz="4" w:space="0" w:color="BFBFBF" w:themeColor="background1" w:themeShade="BF"/>
            </w:tcBorders>
          </w:tcPr>
          <w:p w:rsidR="00050C3C" w:rsidRDefault="00050C3C"/>
        </w:tc>
        <w:tc>
          <w:tcPr>
            <w:tcW w:w="432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</w:tcBorders>
          </w:tcPr>
          <w:p w:rsidR="00050C3C" w:rsidRDefault="00050C3C"/>
        </w:tc>
        <w:tc>
          <w:tcPr>
            <w:tcW w:w="5256" w:type="dxa"/>
            <w:tcBorders>
              <w:top w:val="dashed" w:sz="4" w:space="0" w:color="BFBFBF" w:themeColor="background1" w:themeShade="BF"/>
              <w:bottom w:val="single" w:sz="12" w:space="0" w:color="5B9BD5" w:themeColor="accent1"/>
            </w:tcBorders>
            <w:vAlign w:val="center"/>
          </w:tcPr>
          <w:p w:rsidR="00050C3C" w:rsidRDefault="00050C3C"/>
        </w:tc>
      </w:tr>
      <w:tr w:rsidR="00050C3C">
        <w:trPr>
          <w:cantSplit/>
          <w:trHeight w:hRule="exact" w:val="4392"/>
        </w:trPr>
        <w:tc>
          <w:tcPr>
            <w:tcW w:w="525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117C2D" w:rsidRDefault="00DA78FA" w:rsidP="00117C2D">
            <w:pPr>
              <w:pStyle w:val="Heading1"/>
            </w:pPr>
            <w:r>
              <w:t>composite key</w:t>
            </w:r>
          </w:p>
          <w:p w:rsidR="00117C2D" w:rsidRDefault="00117C2D" w:rsidP="00117C2D">
            <w:pPr>
              <w:pStyle w:val="Heading2"/>
            </w:pPr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395"/>
            </w:tblGrid>
            <w:tr w:rsidR="00A900A7" w:rsidTr="00A900A7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A900A7" w:rsidRDefault="00A900A7" w:rsidP="00992563">
                  <w:pPr>
                    <w:pStyle w:val="Heading3"/>
                  </w:pPr>
                </w:p>
              </w:tc>
            </w:tr>
            <w:tr w:rsidR="00992563" w:rsidTr="00A900A7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992563" w:rsidRPr="00992563" w:rsidRDefault="00992563" w:rsidP="00A900A7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A900A7" w:rsidTr="00A900A7">
              <w:trPr>
                <w:trHeight w:val="363"/>
                <w:jc w:val="center"/>
              </w:trPr>
              <w:tc>
                <w:tcPr>
                  <w:tcW w:w="3395" w:type="dxa"/>
                  <w:vAlign w:val="bottom"/>
                </w:tcPr>
                <w:p w:rsidR="00A900A7" w:rsidRPr="00992563" w:rsidRDefault="00A900A7" w:rsidP="00A900A7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A900A7" w:rsidTr="00A900A7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A900A7" w:rsidRPr="00992563" w:rsidRDefault="00A900A7" w:rsidP="00A900A7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A900A7" w:rsidTr="0058088F">
              <w:trPr>
                <w:trHeight w:val="80"/>
                <w:jc w:val="center"/>
              </w:trPr>
              <w:tc>
                <w:tcPr>
                  <w:tcW w:w="3395" w:type="dxa"/>
                  <w:vAlign w:val="bottom"/>
                </w:tcPr>
                <w:p w:rsidR="00A900A7" w:rsidRPr="00992563" w:rsidRDefault="00A900A7" w:rsidP="00A900A7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A900A7" w:rsidTr="00A900A7">
              <w:trPr>
                <w:trHeight w:val="363"/>
                <w:jc w:val="center"/>
              </w:trPr>
              <w:tc>
                <w:tcPr>
                  <w:tcW w:w="3395" w:type="dxa"/>
                  <w:vAlign w:val="bottom"/>
                </w:tcPr>
                <w:p w:rsidR="00A900A7" w:rsidRDefault="00A900A7" w:rsidP="00A900A7">
                  <w:pPr>
                    <w:pStyle w:val="Heading3"/>
                  </w:pPr>
                </w:p>
              </w:tc>
            </w:tr>
            <w:tr w:rsidR="00117C2D" w:rsidTr="00A900A7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  <w:tr w:rsidR="00117C2D" w:rsidTr="00A900A7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</w:tbl>
          <w:p w:rsidR="00050C3C" w:rsidRDefault="00050C3C"/>
        </w:tc>
        <w:tc>
          <w:tcPr>
            <w:tcW w:w="432" w:type="dxa"/>
            <w:tcBorders>
              <w:left w:val="single" w:sz="12" w:space="0" w:color="5B9BD5" w:themeColor="accent1"/>
              <w:right w:val="dashed" w:sz="4" w:space="0" w:color="BFBFBF" w:themeColor="background1" w:themeShade="BF"/>
            </w:tcBorders>
          </w:tcPr>
          <w:p w:rsidR="00050C3C" w:rsidRDefault="00050C3C"/>
        </w:tc>
        <w:tc>
          <w:tcPr>
            <w:tcW w:w="432" w:type="dxa"/>
            <w:tcBorders>
              <w:left w:val="dashed" w:sz="4" w:space="0" w:color="BFBFBF" w:themeColor="background1" w:themeShade="BF"/>
              <w:right w:val="single" w:sz="12" w:space="0" w:color="5B9BD5" w:themeColor="accent1"/>
            </w:tcBorders>
          </w:tcPr>
          <w:p w:rsidR="00050C3C" w:rsidRDefault="00050C3C"/>
        </w:tc>
        <w:tc>
          <w:tcPr>
            <w:tcW w:w="525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117C2D" w:rsidRDefault="00DA78FA" w:rsidP="00117C2D">
            <w:pPr>
              <w:pStyle w:val="Heading1"/>
            </w:pPr>
            <w:r>
              <w:t>Key –definition 3</w:t>
            </w:r>
          </w:p>
          <w:p w:rsidR="00117C2D" w:rsidRDefault="00117C2D" w:rsidP="00117C2D">
            <w:pPr>
              <w:pStyle w:val="Heading2"/>
            </w:pPr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395"/>
            </w:tblGrid>
            <w:tr w:rsidR="0058088F" w:rsidTr="0058088F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58088F" w:rsidRDefault="0058088F" w:rsidP="0058088F">
                  <w:pPr>
                    <w:pStyle w:val="Heading3"/>
                  </w:pPr>
                </w:p>
              </w:tc>
            </w:tr>
            <w:tr w:rsidR="00615C0B" w:rsidTr="0058088F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615C0B" w:rsidRPr="00615C0B" w:rsidRDefault="00DA78FA" w:rsidP="0058088F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>More than 1 columns/attributes</w:t>
                  </w:r>
                </w:p>
              </w:tc>
            </w:tr>
            <w:tr w:rsidR="0058088F" w:rsidTr="0058088F">
              <w:trPr>
                <w:trHeight w:val="363"/>
                <w:jc w:val="center"/>
              </w:trPr>
              <w:tc>
                <w:tcPr>
                  <w:tcW w:w="3395" w:type="dxa"/>
                  <w:vAlign w:val="bottom"/>
                </w:tcPr>
                <w:p w:rsidR="0058088F" w:rsidRPr="005F117B" w:rsidRDefault="00DA78FA" w:rsidP="0058088F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Combination of columns </w:t>
                  </w:r>
                  <w:r w:rsidR="00DB15E5">
                    <w:rPr>
                      <w:b w:val="0"/>
                    </w:rPr>
                    <w:t xml:space="preserve">which are </w:t>
                  </w:r>
                  <w:r>
                    <w:rPr>
                      <w:b w:val="0"/>
                    </w:rPr>
                    <w:t>unique</w:t>
                  </w:r>
                </w:p>
              </w:tc>
            </w:tr>
            <w:tr w:rsidR="0058088F" w:rsidTr="0058088F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58088F" w:rsidRPr="005F117B" w:rsidRDefault="00DA78FA" w:rsidP="0058088F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>Cannot be null</w:t>
                  </w:r>
                </w:p>
              </w:tc>
            </w:tr>
            <w:tr w:rsidR="0058088F" w:rsidTr="0058088F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58088F" w:rsidRPr="005F117B" w:rsidRDefault="0058088F" w:rsidP="0058088F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58088F" w:rsidTr="0058088F">
              <w:trPr>
                <w:trHeight w:val="363"/>
                <w:jc w:val="center"/>
              </w:trPr>
              <w:tc>
                <w:tcPr>
                  <w:tcW w:w="3395" w:type="dxa"/>
                  <w:vAlign w:val="bottom"/>
                </w:tcPr>
                <w:p w:rsidR="0058088F" w:rsidRPr="005F117B" w:rsidRDefault="0058088F" w:rsidP="0058088F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58088F" w:rsidTr="0058088F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58088F" w:rsidRDefault="0058088F" w:rsidP="0058088F">
                  <w:pPr>
                    <w:pStyle w:val="Heading3"/>
                  </w:pPr>
                </w:p>
              </w:tc>
            </w:tr>
            <w:tr w:rsidR="0058088F" w:rsidTr="0058088F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58088F" w:rsidRDefault="0058088F" w:rsidP="0058088F">
                  <w:pPr>
                    <w:pStyle w:val="Heading3"/>
                  </w:pPr>
                </w:p>
              </w:tc>
            </w:tr>
          </w:tbl>
          <w:p w:rsidR="00050C3C" w:rsidRDefault="00050C3C"/>
        </w:tc>
      </w:tr>
    </w:tbl>
    <w:p w:rsidR="00117C2D" w:rsidRDefault="00117C2D">
      <w:pPr>
        <w:spacing w:before="0" w:line="60" w:lineRule="exact"/>
        <w:rPr>
          <w:sz w:val="6"/>
          <w:szCs w:val="6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Hall pass 6-up table"/>
      </w:tblPr>
      <w:tblGrid>
        <w:gridCol w:w="5242"/>
        <w:gridCol w:w="430"/>
        <w:gridCol w:w="430"/>
        <w:gridCol w:w="5244"/>
      </w:tblGrid>
      <w:tr w:rsidR="000756CE" w:rsidTr="00117C2D">
        <w:trPr>
          <w:cantSplit/>
          <w:trHeight w:hRule="exact" w:val="4392"/>
        </w:trPr>
        <w:tc>
          <w:tcPr>
            <w:tcW w:w="524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117C2D" w:rsidRDefault="005B14BD" w:rsidP="007005ED">
            <w:pPr>
              <w:pStyle w:val="Heading1"/>
            </w:pPr>
            <w:r>
              <w:lastRenderedPageBreak/>
              <w:t>tuple</w:t>
            </w:r>
          </w:p>
          <w:p w:rsidR="00117C2D" w:rsidRDefault="00117C2D" w:rsidP="007005ED">
            <w:pPr>
              <w:pStyle w:val="Heading2"/>
            </w:pPr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394"/>
            </w:tblGrid>
            <w:tr w:rsidR="0058088F" w:rsidTr="0058088F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58088F" w:rsidRDefault="0058088F" w:rsidP="005F117B">
                  <w:pPr>
                    <w:pStyle w:val="Heading3"/>
                  </w:pPr>
                </w:p>
              </w:tc>
            </w:tr>
            <w:tr w:rsidR="005F117B" w:rsidTr="0058088F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5F117B" w:rsidRPr="005F117B" w:rsidRDefault="005F117B" w:rsidP="0058088F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58088F" w:rsidTr="0058088F">
              <w:trPr>
                <w:trHeight w:val="363"/>
                <w:jc w:val="center"/>
              </w:trPr>
              <w:tc>
                <w:tcPr>
                  <w:tcW w:w="3394" w:type="dxa"/>
                  <w:vAlign w:val="bottom"/>
                </w:tcPr>
                <w:p w:rsidR="0058088F" w:rsidRPr="005F117B" w:rsidRDefault="0058088F" w:rsidP="0058088F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58088F" w:rsidTr="0058088F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58088F" w:rsidRPr="005F117B" w:rsidRDefault="0058088F" w:rsidP="0058088F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58088F" w:rsidTr="0058088F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58088F" w:rsidRPr="005F117B" w:rsidRDefault="0058088F" w:rsidP="0058088F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58088F" w:rsidTr="0058088F">
              <w:trPr>
                <w:trHeight w:val="363"/>
                <w:jc w:val="center"/>
              </w:trPr>
              <w:tc>
                <w:tcPr>
                  <w:tcW w:w="3394" w:type="dxa"/>
                  <w:vAlign w:val="bottom"/>
                </w:tcPr>
                <w:p w:rsidR="0058088F" w:rsidRDefault="0058088F" w:rsidP="0058088F">
                  <w:pPr>
                    <w:pStyle w:val="Heading3"/>
                  </w:pPr>
                </w:p>
              </w:tc>
            </w:tr>
            <w:tr w:rsidR="00117C2D" w:rsidTr="0058088F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117C2D" w:rsidRDefault="00117C2D" w:rsidP="007005ED">
                  <w:pPr>
                    <w:pStyle w:val="Heading3"/>
                  </w:pPr>
                </w:p>
              </w:tc>
            </w:tr>
            <w:tr w:rsidR="00117C2D" w:rsidTr="0058088F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117C2D" w:rsidRDefault="00117C2D" w:rsidP="007005ED">
                  <w:pPr>
                    <w:pStyle w:val="Heading3"/>
                  </w:pPr>
                </w:p>
              </w:tc>
            </w:tr>
          </w:tbl>
          <w:p w:rsidR="00117C2D" w:rsidRDefault="00117C2D" w:rsidP="007005ED"/>
        </w:tc>
        <w:tc>
          <w:tcPr>
            <w:tcW w:w="430" w:type="dxa"/>
            <w:tcBorders>
              <w:left w:val="single" w:sz="12" w:space="0" w:color="5B9BD5" w:themeColor="accent1"/>
              <w:right w:val="dashed" w:sz="4" w:space="0" w:color="BFBFBF" w:themeColor="background1" w:themeShade="BF"/>
            </w:tcBorders>
          </w:tcPr>
          <w:p w:rsidR="00117C2D" w:rsidRDefault="00117C2D" w:rsidP="007005ED"/>
        </w:tc>
        <w:tc>
          <w:tcPr>
            <w:tcW w:w="430" w:type="dxa"/>
            <w:tcBorders>
              <w:left w:val="dashed" w:sz="4" w:space="0" w:color="BFBFBF" w:themeColor="background1" w:themeShade="BF"/>
              <w:right w:val="single" w:sz="12" w:space="0" w:color="5B9BD5" w:themeColor="accent1"/>
            </w:tcBorders>
          </w:tcPr>
          <w:p w:rsidR="00117C2D" w:rsidRDefault="00117C2D" w:rsidP="007005ED"/>
        </w:tc>
        <w:tc>
          <w:tcPr>
            <w:tcW w:w="524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117C2D" w:rsidRDefault="005B14BD" w:rsidP="00117C2D">
            <w:pPr>
              <w:pStyle w:val="Heading1"/>
            </w:pPr>
            <w:r>
              <w:t>definition 1</w:t>
            </w:r>
          </w:p>
          <w:p w:rsidR="00117C2D" w:rsidRDefault="00117C2D" w:rsidP="00117C2D">
            <w:pPr>
              <w:pStyle w:val="Heading2"/>
            </w:pPr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720"/>
            </w:tblGrid>
            <w:tr w:rsidR="00E42758" w:rsidTr="00E42758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E42758" w:rsidRDefault="00E42758" w:rsidP="00E42758">
                  <w:pPr>
                    <w:pStyle w:val="Heading3"/>
                  </w:pPr>
                </w:p>
              </w:tc>
            </w:tr>
            <w:tr w:rsidR="00E42758" w:rsidTr="00E42758">
              <w:trPr>
                <w:trHeight w:val="363"/>
                <w:jc w:val="center"/>
              </w:trPr>
              <w:tc>
                <w:tcPr>
                  <w:tcW w:w="3395" w:type="dxa"/>
                  <w:vAlign w:val="bottom"/>
                </w:tcPr>
                <w:p w:rsidR="00E42758" w:rsidRPr="005F117B" w:rsidRDefault="005B14BD" w:rsidP="00E42758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>Row</w:t>
                  </w:r>
                  <w:r w:rsidR="00FC075B">
                    <w:rPr>
                      <w:b w:val="0"/>
                    </w:rPr>
                    <w:t xml:space="preserve"> of Table</w:t>
                  </w:r>
                </w:p>
              </w:tc>
            </w:tr>
            <w:tr w:rsidR="00E42758" w:rsidTr="00E42758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E42758" w:rsidRPr="005F117B" w:rsidRDefault="00E42758" w:rsidP="00E42758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E42758" w:rsidTr="00E42758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E42758" w:rsidRPr="005F117B" w:rsidRDefault="001C7566" w:rsidP="00E42758">
                  <w:pPr>
                    <w:pStyle w:val="Heading3"/>
                    <w:rPr>
                      <w:b w:val="0"/>
                    </w:rPr>
                  </w:pPr>
                  <w:r>
                    <w:rPr>
                      <w:noProof/>
                      <w:lang w:val="en-GB" w:eastAsia="en-GB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270510</wp:posOffset>
                        </wp:positionH>
                        <wp:positionV relativeFrom="paragraph">
                          <wp:posOffset>-476885</wp:posOffset>
                        </wp:positionV>
                        <wp:extent cx="2356485" cy="361315"/>
                        <wp:effectExtent l="0" t="0" r="5715" b="635"/>
                        <wp:wrapThrough wrapText="bothSides">
                          <wp:wrapPolygon edited="0">
                            <wp:start x="0" y="0"/>
                            <wp:lineTo x="0" y="20499"/>
                            <wp:lineTo x="21478" y="20499"/>
                            <wp:lineTo x="21478" y="0"/>
                            <wp:lineTo x="0" y="0"/>
                          </wp:wrapPolygon>
                        </wp:wrapThrough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6485" cy="361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E42758" w:rsidTr="00E42758">
              <w:trPr>
                <w:trHeight w:val="363"/>
                <w:jc w:val="center"/>
              </w:trPr>
              <w:tc>
                <w:tcPr>
                  <w:tcW w:w="3395" w:type="dxa"/>
                  <w:vAlign w:val="bottom"/>
                </w:tcPr>
                <w:p w:rsidR="00E42758" w:rsidRPr="005F117B" w:rsidRDefault="00E42758" w:rsidP="00E42758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E42758" w:rsidTr="00E42758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E42758" w:rsidRDefault="00E42758" w:rsidP="00E42758">
                  <w:pPr>
                    <w:pStyle w:val="Heading3"/>
                  </w:pPr>
                </w:p>
              </w:tc>
            </w:tr>
            <w:tr w:rsidR="00117C2D" w:rsidTr="00E42758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</w:tbl>
          <w:p w:rsidR="00117C2D" w:rsidRDefault="00117C2D" w:rsidP="007005ED"/>
        </w:tc>
      </w:tr>
      <w:tr w:rsidR="000756CE" w:rsidTr="00117C2D">
        <w:trPr>
          <w:cantSplit/>
          <w:trHeight w:hRule="exact" w:val="418"/>
        </w:trPr>
        <w:tc>
          <w:tcPr>
            <w:tcW w:w="5242" w:type="dxa"/>
            <w:tcBorders>
              <w:top w:val="single" w:sz="12" w:space="0" w:color="5B9BD5" w:themeColor="accent1"/>
              <w:bottom w:val="dashed" w:sz="4" w:space="0" w:color="BFBFBF" w:themeColor="background1" w:themeShade="BF"/>
            </w:tcBorders>
            <w:vAlign w:val="center"/>
          </w:tcPr>
          <w:p w:rsidR="00117C2D" w:rsidRDefault="00117C2D" w:rsidP="007005ED"/>
        </w:tc>
        <w:tc>
          <w:tcPr>
            <w:tcW w:w="430" w:type="dxa"/>
            <w:tcBorders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</w:tcPr>
          <w:p w:rsidR="00117C2D" w:rsidRDefault="00117C2D" w:rsidP="007005ED"/>
        </w:tc>
        <w:tc>
          <w:tcPr>
            <w:tcW w:w="430" w:type="dxa"/>
            <w:tcBorders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</w:tcPr>
          <w:p w:rsidR="00117C2D" w:rsidRDefault="00117C2D" w:rsidP="007005ED"/>
        </w:tc>
        <w:tc>
          <w:tcPr>
            <w:tcW w:w="5244" w:type="dxa"/>
            <w:tcBorders>
              <w:top w:val="single" w:sz="12" w:space="0" w:color="5B9BD5" w:themeColor="accent1"/>
              <w:bottom w:val="dashed" w:sz="4" w:space="0" w:color="BFBFBF" w:themeColor="background1" w:themeShade="BF"/>
            </w:tcBorders>
            <w:vAlign w:val="center"/>
          </w:tcPr>
          <w:p w:rsidR="00117C2D" w:rsidRDefault="00117C2D" w:rsidP="007005ED"/>
        </w:tc>
      </w:tr>
      <w:tr w:rsidR="000756CE" w:rsidTr="00117C2D">
        <w:trPr>
          <w:cantSplit/>
          <w:trHeight w:hRule="exact" w:val="418"/>
        </w:trPr>
        <w:tc>
          <w:tcPr>
            <w:tcW w:w="5242" w:type="dxa"/>
            <w:tcBorders>
              <w:top w:val="dashed" w:sz="4" w:space="0" w:color="BFBFBF" w:themeColor="background1" w:themeShade="BF"/>
              <w:bottom w:val="single" w:sz="12" w:space="0" w:color="5B9BD5" w:themeColor="accent1"/>
            </w:tcBorders>
            <w:vAlign w:val="center"/>
          </w:tcPr>
          <w:p w:rsidR="00117C2D" w:rsidRDefault="00117C2D" w:rsidP="007005ED"/>
        </w:tc>
        <w:tc>
          <w:tcPr>
            <w:tcW w:w="430" w:type="dxa"/>
            <w:tcBorders>
              <w:top w:val="dashed" w:sz="4" w:space="0" w:color="BFBFBF" w:themeColor="background1" w:themeShade="BF"/>
              <w:right w:val="dashed" w:sz="4" w:space="0" w:color="BFBFBF" w:themeColor="background1" w:themeShade="BF"/>
            </w:tcBorders>
          </w:tcPr>
          <w:p w:rsidR="00117C2D" w:rsidRDefault="00117C2D" w:rsidP="007005ED"/>
        </w:tc>
        <w:tc>
          <w:tcPr>
            <w:tcW w:w="430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</w:tcBorders>
          </w:tcPr>
          <w:p w:rsidR="00117C2D" w:rsidRDefault="00117C2D" w:rsidP="007005ED"/>
        </w:tc>
        <w:tc>
          <w:tcPr>
            <w:tcW w:w="5244" w:type="dxa"/>
            <w:tcBorders>
              <w:top w:val="dashed" w:sz="4" w:space="0" w:color="BFBFBF" w:themeColor="background1" w:themeShade="BF"/>
              <w:bottom w:val="single" w:sz="12" w:space="0" w:color="5B9BD5" w:themeColor="accent1"/>
            </w:tcBorders>
            <w:vAlign w:val="center"/>
          </w:tcPr>
          <w:p w:rsidR="00117C2D" w:rsidRDefault="00117C2D" w:rsidP="007005ED"/>
        </w:tc>
      </w:tr>
      <w:tr w:rsidR="000756CE" w:rsidTr="00117C2D">
        <w:trPr>
          <w:cantSplit/>
          <w:trHeight w:hRule="exact" w:val="4392"/>
        </w:trPr>
        <w:tc>
          <w:tcPr>
            <w:tcW w:w="524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117C2D" w:rsidRDefault="001C7566" w:rsidP="00117C2D">
            <w:pPr>
              <w:pStyle w:val="Heading1"/>
            </w:pPr>
            <w:r>
              <w:t>attribute</w:t>
            </w:r>
          </w:p>
          <w:p w:rsidR="00117C2D" w:rsidRDefault="00117C2D" w:rsidP="00117C2D">
            <w:pPr>
              <w:pStyle w:val="Heading2"/>
            </w:pPr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394"/>
            </w:tblGrid>
            <w:tr w:rsidR="00795049" w:rsidTr="00795049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795049" w:rsidRDefault="00795049" w:rsidP="00795049">
                  <w:pPr>
                    <w:pStyle w:val="Heading3"/>
                  </w:pPr>
                </w:p>
              </w:tc>
            </w:tr>
            <w:tr w:rsidR="00795049" w:rsidTr="00795049">
              <w:trPr>
                <w:trHeight w:val="363"/>
                <w:jc w:val="center"/>
              </w:trPr>
              <w:tc>
                <w:tcPr>
                  <w:tcW w:w="3394" w:type="dxa"/>
                  <w:vAlign w:val="bottom"/>
                </w:tcPr>
                <w:p w:rsidR="00795049" w:rsidRPr="00992563" w:rsidRDefault="00795049" w:rsidP="00795049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795049" w:rsidTr="00795049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795049" w:rsidRPr="00992563" w:rsidRDefault="00795049" w:rsidP="00795049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795049" w:rsidTr="00795049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795049" w:rsidRPr="00992563" w:rsidRDefault="00795049" w:rsidP="00795049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117C2D" w:rsidTr="00795049">
              <w:trPr>
                <w:trHeight w:val="363"/>
                <w:jc w:val="center"/>
              </w:trPr>
              <w:tc>
                <w:tcPr>
                  <w:tcW w:w="3394" w:type="dxa"/>
                  <w:vAlign w:val="bottom"/>
                </w:tcPr>
                <w:p w:rsidR="00117C2D" w:rsidRPr="00795049" w:rsidRDefault="00117C2D" w:rsidP="00795049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117C2D" w:rsidTr="00795049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  <w:tr w:rsidR="00117C2D" w:rsidTr="00795049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</w:tbl>
          <w:p w:rsidR="00117C2D" w:rsidRDefault="00117C2D" w:rsidP="007005ED"/>
        </w:tc>
        <w:tc>
          <w:tcPr>
            <w:tcW w:w="430" w:type="dxa"/>
            <w:tcBorders>
              <w:left w:val="single" w:sz="12" w:space="0" w:color="5B9BD5" w:themeColor="accent1"/>
              <w:right w:val="dashed" w:sz="4" w:space="0" w:color="BFBFBF" w:themeColor="background1" w:themeShade="BF"/>
            </w:tcBorders>
          </w:tcPr>
          <w:p w:rsidR="00117C2D" w:rsidRDefault="00117C2D" w:rsidP="007005ED"/>
        </w:tc>
        <w:tc>
          <w:tcPr>
            <w:tcW w:w="430" w:type="dxa"/>
            <w:tcBorders>
              <w:left w:val="dashed" w:sz="4" w:space="0" w:color="BFBFBF" w:themeColor="background1" w:themeShade="BF"/>
              <w:right w:val="single" w:sz="12" w:space="0" w:color="5B9BD5" w:themeColor="accent1"/>
            </w:tcBorders>
          </w:tcPr>
          <w:p w:rsidR="00117C2D" w:rsidRDefault="00117C2D" w:rsidP="007005ED"/>
        </w:tc>
        <w:tc>
          <w:tcPr>
            <w:tcW w:w="524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117C2D" w:rsidRDefault="001C7566" w:rsidP="00117C2D">
            <w:pPr>
              <w:pStyle w:val="Heading1"/>
            </w:pPr>
            <w:r>
              <w:t>Definition 2</w:t>
            </w:r>
          </w:p>
          <w:p w:rsidR="00117C2D" w:rsidRDefault="00117C2D" w:rsidP="00117C2D">
            <w:pPr>
              <w:pStyle w:val="Heading2"/>
            </w:pPr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540"/>
            </w:tblGrid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  <w:tr w:rsidR="00117C2D" w:rsidTr="007005ED">
              <w:trPr>
                <w:trHeight w:val="363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Pr="00C4619F" w:rsidRDefault="00851B52" w:rsidP="00C8401A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>C</w:t>
                  </w:r>
                  <w:r w:rsidR="001C7566">
                    <w:rPr>
                      <w:b w:val="0"/>
                    </w:rPr>
                    <w:t>olumn</w:t>
                  </w:r>
                  <w:r>
                    <w:rPr>
                      <w:b w:val="0"/>
                    </w:rPr>
                    <w:t xml:space="preserve"> o</w:t>
                  </w:r>
                  <w:r w:rsidR="00C8401A">
                    <w:rPr>
                      <w:b w:val="0"/>
                    </w:rPr>
                    <w:t>r Field</w:t>
                  </w:r>
                </w:p>
              </w:tc>
            </w:tr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Pr="00C4619F" w:rsidRDefault="00117C2D" w:rsidP="00117C2D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Default="000756CE" w:rsidP="00C4619F">
                  <w:pPr>
                    <w:pStyle w:val="Heading3"/>
                    <w:ind w:left="0"/>
                  </w:pPr>
                  <w:r>
                    <w:rPr>
                      <w:noProof/>
                      <w:lang w:val="en-GB" w:eastAsia="en-GB"/>
                    </w:rPr>
                    <w:drawing>
                      <wp:anchor distT="0" distB="0" distL="114300" distR="114300" simplePos="0" relativeHeight="251659264" behindDoc="1" locked="0" layoutInCell="1" allowOverlap="1">
                        <wp:simplePos x="0" y="0"/>
                        <wp:positionH relativeFrom="column">
                          <wp:posOffset>156210</wp:posOffset>
                        </wp:positionH>
                        <wp:positionV relativeFrom="paragraph">
                          <wp:posOffset>-708660</wp:posOffset>
                        </wp:positionV>
                        <wp:extent cx="2245360" cy="695325"/>
                        <wp:effectExtent l="0" t="0" r="2540" b="9525"/>
                        <wp:wrapTight wrapText="bothSides">
                          <wp:wrapPolygon edited="0">
                            <wp:start x="0" y="0"/>
                            <wp:lineTo x="0" y="21304"/>
                            <wp:lineTo x="21441" y="21304"/>
                            <wp:lineTo x="21441" y="0"/>
                            <wp:lineTo x="0" y="0"/>
                          </wp:wrapPolygon>
                        </wp:wrapTight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45360" cy="695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117C2D" w:rsidTr="007005ED">
              <w:trPr>
                <w:trHeight w:val="363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  <w:tr w:rsidR="00117C2D" w:rsidTr="007005ED">
              <w:trPr>
                <w:trHeight w:val="349"/>
                <w:jc w:val="center"/>
              </w:trPr>
              <w:tc>
                <w:tcPr>
                  <w:tcW w:w="3396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</w:tbl>
          <w:p w:rsidR="00117C2D" w:rsidRDefault="00117C2D" w:rsidP="007005ED"/>
        </w:tc>
      </w:tr>
      <w:tr w:rsidR="000756CE" w:rsidTr="00117C2D">
        <w:trPr>
          <w:cantSplit/>
          <w:trHeight w:hRule="exact" w:val="418"/>
        </w:trPr>
        <w:tc>
          <w:tcPr>
            <w:tcW w:w="5242" w:type="dxa"/>
            <w:tcBorders>
              <w:top w:val="single" w:sz="12" w:space="0" w:color="5B9BD5" w:themeColor="accent1"/>
              <w:bottom w:val="dashed" w:sz="4" w:space="0" w:color="BFBFBF" w:themeColor="background1" w:themeShade="BF"/>
            </w:tcBorders>
            <w:vAlign w:val="center"/>
          </w:tcPr>
          <w:p w:rsidR="00117C2D" w:rsidRDefault="00117C2D" w:rsidP="007005ED"/>
        </w:tc>
        <w:tc>
          <w:tcPr>
            <w:tcW w:w="430" w:type="dxa"/>
            <w:tcBorders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</w:tcPr>
          <w:p w:rsidR="00117C2D" w:rsidRDefault="00117C2D" w:rsidP="007005ED"/>
        </w:tc>
        <w:tc>
          <w:tcPr>
            <w:tcW w:w="430" w:type="dxa"/>
            <w:tcBorders>
              <w:left w:val="dashed" w:sz="4" w:space="0" w:color="BFBFBF" w:themeColor="background1" w:themeShade="BF"/>
              <w:bottom w:val="dashed" w:sz="4" w:space="0" w:color="BFBFBF" w:themeColor="background1" w:themeShade="BF"/>
            </w:tcBorders>
          </w:tcPr>
          <w:p w:rsidR="00117C2D" w:rsidRDefault="00117C2D" w:rsidP="007005ED"/>
        </w:tc>
        <w:tc>
          <w:tcPr>
            <w:tcW w:w="5244" w:type="dxa"/>
            <w:tcBorders>
              <w:top w:val="single" w:sz="12" w:space="0" w:color="5B9BD5" w:themeColor="accent1"/>
              <w:bottom w:val="dashed" w:sz="4" w:space="0" w:color="BFBFBF" w:themeColor="background1" w:themeShade="BF"/>
            </w:tcBorders>
            <w:vAlign w:val="center"/>
          </w:tcPr>
          <w:p w:rsidR="00117C2D" w:rsidRDefault="00117C2D" w:rsidP="007005ED"/>
        </w:tc>
      </w:tr>
      <w:tr w:rsidR="000756CE" w:rsidTr="00117C2D">
        <w:trPr>
          <w:cantSplit/>
          <w:trHeight w:hRule="exact" w:val="418"/>
        </w:trPr>
        <w:tc>
          <w:tcPr>
            <w:tcW w:w="5242" w:type="dxa"/>
            <w:tcBorders>
              <w:top w:val="dashed" w:sz="4" w:space="0" w:color="BFBFBF" w:themeColor="background1" w:themeShade="BF"/>
              <w:bottom w:val="single" w:sz="12" w:space="0" w:color="5B9BD5" w:themeColor="accent1"/>
            </w:tcBorders>
            <w:vAlign w:val="center"/>
          </w:tcPr>
          <w:p w:rsidR="00117C2D" w:rsidRDefault="00117C2D" w:rsidP="007005ED"/>
        </w:tc>
        <w:tc>
          <w:tcPr>
            <w:tcW w:w="430" w:type="dxa"/>
            <w:tcBorders>
              <w:top w:val="dashed" w:sz="4" w:space="0" w:color="BFBFBF" w:themeColor="background1" w:themeShade="BF"/>
              <w:right w:val="dashed" w:sz="4" w:space="0" w:color="BFBFBF" w:themeColor="background1" w:themeShade="BF"/>
            </w:tcBorders>
          </w:tcPr>
          <w:p w:rsidR="00117C2D" w:rsidRDefault="00117C2D" w:rsidP="007005ED"/>
        </w:tc>
        <w:tc>
          <w:tcPr>
            <w:tcW w:w="430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</w:tcBorders>
          </w:tcPr>
          <w:p w:rsidR="00117C2D" w:rsidRDefault="00117C2D" w:rsidP="007005ED"/>
        </w:tc>
        <w:tc>
          <w:tcPr>
            <w:tcW w:w="5244" w:type="dxa"/>
            <w:tcBorders>
              <w:top w:val="dashed" w:sz="4" w:space="0" w:color="BFBFBF" w:themeColor="background1" w:themeShade="BF"/>
              <w:bottom w:val="single" w:sz="12" w:space="0" w:color="5B9BD5" w:themeColor="accent1"/>
            </w:tcBorders>
            <w:vAlign w:val="center"/>
          </w:tcPr>
          <w:p w:rsidR="00117C2D" w:rsidRDefault="00117C2D" w:rsidP="007005ED"/>
        </w:tc>
      </w:tr>
      <w:tr w:rsidR="000756CE" w:rsidTr="00117C2D">
        <w:trPr>
          <w:cantSplit/>
          <w:trHeight w:hRule="exact" w:val="4392"/>
        </w:trPr>
        <w:tc>
          <w:tcPr>
            <w:tcW w:w="524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117C2D" w:rsidRDefault="00E53DCD" w:rsidP="00117C2D">
            <w:pPr>
              <w:pStyle w:val="Heading1"/>
            </w:pPr>
            <w:r>
              <w:t>Cardinality</w:t>
            </w:r>
          </w:p>
          <w:p w:rsidR="00117C2D" w:rsidRDefault="00117C2D" w:rsidP="00117C2D">
            <w:pPr>
              <w:pStyle w:val="Heading2"/>
            </w:pPr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3394"/>
            </w:tblGrid>
            <w:tr w:rsidR="00413193" w:rsidTr="00413193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413193" w:rsidRDefault="00413193" w:rsidP="00413193">
                  <w:pPr>
                    <w:pStyle w:val="Heading3"/>
                  </w:pPr>
                </w:p>
              </w:tc>
            </w:tr>
            <w:tr w:rsidR="00413193" w:rsidTr="00413193">
              <w:trPr>
                <w:trHeight w:val="363"/>
                <w:jc w:val="center"/>
              </w:trPr>
              <w:tc>
                <w:tcPr>
                  <w:tcW w:w="3394" w:type="dxa"/>
                  <w:vAlign w:val="bottom"/>
                </w:tcPr>
                <w:p w:rsidR="00413193" w:rsidRPr="00992563" w:rsidRDefault="00413193" w:rsidP="00413193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413193" w:rsidTr="00413193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413193" w:rsidRPr="00992563" w:rsidRDefault="00413193" w:rsidP="00413193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117C2D" w:rsidTr="00413193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  <w:tr w:rsidR="00117C2D" w:rsidTr="00413193">
              <w:trPr>
                <w:trHeight w:val="363"/>
                <w:jc w:val="center"/>
              </w:trPr>
              <w:tc>
                <w:tcPr>
                  <w:tcW w:w="3394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  <w:tr w:rsidR="00117C2D" w:rsidTr="00413193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  <w:tr w:rsidR="00117C2D" w:rsidTr="00413193">
              <w:trPr>
                <w:trHeight w:val="349"/>
                <w:jc w:val="center"/>
              </w:trPr>
              <w:tc>
                <w:tcPr>
                  <w:tcW w:w="3394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</w:tbl>
          <w:p w:rsidR="00117C2D" w:rsidRDefault="00117C2D" w:rsidP="007005ED"/>
        </w:tc>
        <w:tc>
          <w:tcPr>
            <w:tcW w:w="430" w:type="dxa"/>
            <w:tcBorders>
              <w:left w:val="single" w:sz="12" w:space="0" w:color="5B9BD5" w:themeColor="accent1"/>
              <w:right w:val="dashed" w:sz="4" w:space="0" w:color="BFBFBF" w:themeColor="background1" w:themeShade="BF"/>
            </w:tcBorders>
          </w:tcPr>
          <w:p w:rsidR="00117C2D" w:rsidRDefault="00117C2D" w:rsidP="007005ED"/>
        </w:tc>
        <w:tc>
          <w:tcPr>
            <w:tcW w:w="430" w:type="dxa"/>
            <w:tcBorders>
              <w:left w:val="dashed" w:sz="4" w:space="0" w:color="BFBFBF" w:themeColor="background1" w:themeShade="BF"/>
              <w:right w:val="single" w:sz="12" w:space="0" w:color="5B9BD5" w:themeColor="accent1"/>
            </w:tcBorders>
          </w:tcPr>
          <w:p w:rsidR="00117C2D" w:rsidRDefault="00117C2D" w:rsidP="007005ED"/>
        </w:tc>
        <w:tc>
          <w:tcPr>
            <w:tcW w:w="524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117C2D" w:rsidRDefault="00E53DCD" w:rsidP="00117C2D">
            <w:pPr>
              <w:pStyle w:val="Heading1"/>
            </w:pPr>
            <w:r>
              <w:t>definition 3</w:t>
            </w:r>
          </w:p>
          <w:p w:rsidR="00117C2D" w:rsidRDefault="00117C2D" w:rsidP="00117C2D">
            <w:pPr>
              <w:pStyle w:val="Heading2"/>
            </w:pPr>
          </w:p>
          <w:tbl>
            <w:tblPr>
              <w:tblW w:w="325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all pass information"/>
            </w:tblPr>
            <w:tblGrid>
              <w:gridCol w:w="4080"/>
            </w:tblGrid>
            <w:tr w:rsidR="002D459A" w:rsidTr="002D459A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2D459A" w:rsidRDefault="002D459A" w:rsidP="002D459A">
                  <w:pPr>
                    <w:pStyle w:val="Heading3"/>
                  </w:pPr>
                </w:p>
              </w:tc>
            </w:tr>
            <w:tr w:rsidR="002D459A" w:rsidTr="002D459A">
              <w:trPr>
                <w:trHeight w:val="363"/>
                <w:jc w:val="center"/>
              </w:trPr>
              <w:tc>
                <w:tcPr>
                  <w:tcW w:w="3395" w:type="dxa"/>
                  <w:vAlign w:val="bottom"/>
                </w:tcPr>
                <w:p w:rsidR="002D459A" w:rsidRPr="00992563" w:rsidRDefault="00DE7637" w:rsidP="002D459A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>Number of rows</w:t>
                  </w:r>
                </w:p>
              </w:tc>
            </w:tr>
            <w:tr w:rsidR="002D459A" w:rsidTr="002D459A">
              <w:trPr>
                <w:trHeight w:val="80"/>
                <w:jc w:val="center"/>
              </w:trPr>
              <w:tc>
                <w:tcPr>
                  <w:tcW w:w="3395" w:type="dxa"/>
                  <w:vAlign w:val="bottom"/>
                </w:tcPr>
                <w:p w:rsidR="002D459A" w:rsidRPr="00992563" w:rsidRDefault="002D459A" w:rsidP="005F7C1A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2D459A" w:rsidTr="002D459A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2D459A" w:rsidRPr="00992563" w:rsidRDefault="00DE7637" w:rsidP="002D459A">
                  <w:pPr>
                    <w:pStyle w:val="Heading3"/>
                    <w:rPr>
                      <w:b w:val="0"/>
                    </w:rPr>
                  </w:pPr>
                  <w:r>
                    <w:rPr>
                      <w:noProof/>
                      <w:lang w:val="en-GB" w:eastAsia="en-GB"/>
                    </w:rPr>
                    <w:drawing>
                      <wp:anchor distT="0" distB="0" distL="114300" distR="114300" simplePos="0" relativeHeight="251660288" behindDoc="1" locked="0" layoutInCell="1" allowOverlap="1">
                        <wp:simplePos x="0" y="0"/>
                        <wp:positionH relativeFrom="column">
                          <wp:posOffset>-5715</wp:posOffset>
                        </wp:positionH>
                        <wp:positionV relativeFrom="paragraph">
                          <wp:posOffset>-940435</wp:posOffset>
                        </wp:positionV>
                        <wp:extent cx="2587625" cy="923925"/>
                        <wp:effectExtent l="0" t="0" r="3175" b="9525"/>
                        <wp:wrapTight wrapText="bothSides">
                          <wp:wrapPolygon edited="0">
                            <wp:start x="0" y="0"/>
                            <wp:lineTo x="0" y="21377"/>
                            <wp:lineTo x="21467" y="21377"/>
                            <wp:lineTo x="21467" y="0"/>
                            <wp:lineTo x="0" y="0"/>
                          </wp:wrapPolygon>
                        </wp:wrapTight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87625" cy="923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2D459A" w:rsidTr="002D459A">
              <w:trPr>
                <w:trHeight w:val="363"/>
                <w:jc w:val="center"/>
              </w:trPr>
              <w:tc>
                <w:tcPr>
                  <w:tcW w:w="3395" w:type="dxa"/>
                  <w:vAlign w:val="bottom"/>
                </w:tcPr>
                <w:p w:rsidR="002D459A" w:rsidRPr="00795049" w:rsidRDefault="002D459A" w:rsidP="002D459A">
                  <w:pPr>
                    <w:pStyle w:val="Heading3"/>
                    <w:rPr>
                      <w:b w:val="0"/>
                    </w:rPr>
                  </w:pPr>
                </w:p>
              </w:tc>
            </w:tr>
            <w:tr w:rsidR="002D459A" w:rsidTr="002D459A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2D459A" w:rsidRDefault="002D459A" w:rsidP="002D459A">
                  <w:pPr>
                    <w:pStyle w:val="Heading3"/>
                  </w:pPr>
                </w:p>
              </w:tc>
            </w:tr>
            <w:tr w:rsidR="00117C2D" w:rsidTr="002D459A">
              <w:trPr>
                <w:trHeight w:val="349"/>
                <w:jc w:val="center"/>
              </w:trPr>
              <w:tc>
                <w:tcPr>
                  <w:tcW w:w="3395" w:type="dxa"/>
                  <w:vAlign w:val="bottom"/>
                </w:tcPr>
                <w:p w:rsidR="00117C2D" w:rsidRDefault="00117C2D" w:rsidP="00117C2D">
                  <w:pPr>
                    <w:pStyle w:val="Heading3"/>
                  </w:pPr>
                </w:p>
              </w:tc>
            </w:tr>
          </w:tbl>
          <w:p w:rsidR="00117C2D" w:rsidRDefault="00117C2D" w:rsidP="007005ED"/>
        </w:tc>
      </w:tr>
    </w:tbl>
    <w:p w:rsidR="00050C3C" w:rsidRDefault="00050C3C">
      <w:pPr>
        <w:spacing w:before="0" w:line="60" w:lineRule="exact"/>
        <w:rPr>
          <w:sz w:val="6"/>
          <w:szCs w:val="6"/>
        </w:rPr>
      </w:pPr>
      <w:bookmarkStart w:id="0" w:name="_GoBack"/>
      <w:bookmarkEnd w:id="0"/>
    </w:p>
    <w:sectPr w:rsidR="00050C3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DEF" w:rsidRDefault="00D14DEF">
      <w:pPr>
        <w:spacing w:before="0"/>
      </w:pPr>
      <w:r>
        <w:separator/>
      </w:r>
    </w:p>
  </w:endnote>
  <w:endnote w:type="continuationSeparator" w:id="0">
    <w:p w:rsidR="00D14DEF" w:rsidRDefault="00D14DE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DEF" w:rsidRDefault="00D14DEF">
      <w:pPr>
        <w:spacing w:before="0"/>
      </w:pPr>
      <w:r>
        <w:separator/>
      </w:r>
    </w:p>
  </w:footnote>
  <w:footnote w:type="continuationSeparator" w:id="0">
    <w:p w:rsidR="00D14DEF" w:rsidRDefault="00D14DEF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209"/>
    <w:rsid w:val="00003968"/>
    <w:rsid w:val="00050C3C"/>
    <w:rsid w:val="000756CE"/>
    <w:rsid w:val="000C2B77"/>
    <w:rsid w:val="00117C2D"/>
    <w:rsid w:val="001652DF"/>
    <w:rsid w:val="00181E3B"/>
    <w:rsid w:val="001900BF"/>
    <w:rsid w:val="001C7566"/>
    <w:rsid w:val="001D7E67"/>
    <w:rsid w:val="002504DF"/>
    <w:rsid w:val="0027556B"/>
    <w:rsid w:val="002B1FDB"/>
    <w:rsid w:val="002D459A"/>
    <w:rsid w:val="003121E9"/>
    <w:rsid w:val="003A4664"/>
    <w:rsid w:val="003D63B3"/>
    <w:rsid w:val="00413193"/>
    <w:rsid w:val="00472588"/>
    <w:rsid w:val="004A02B6"/>
    <w:rsid w:val="00510F4B"/>
    <w:rsid w:val="00550C56"/>
    <w:rsid w:val="00555E13"/>
    <w:rsid w:val="00560450"/>
    <w:rsid w:val="00565514"/>
    <w:rsid w:val="0058088F"/>
    <w:rsid w:val="005B14BD"/>
    <w:rsid w:val="005E411F"/>
    <w:rsid w:val="005F117B"/>
    <w:rsid w:val="005F7C1A"/>
    <w:rsid w:val="00604E7A"/>
    <w:rsid w:val="00615C0B"/>
    <w:rsid w:val="0064150E"/>
    <w:rsid w:val="006E1FFF"/>
    <w:rsid w:val="00702E22"/>
    <w:rsid w:val="00795049"/>
    <w:rsid w:val="00851B52"/>
    <w:rsid w:val="009675B8"/>
    <w:rsid w:val="00992563"/>
    <w:rsid w:val="009C2DA8"/>
    <w:rsid w:val="009D4419"/>
    <w:rsid w:val="00A51923"/>
    <w:rsid w:val="00A56866"/>
    <w:rsid w:val="00A60D51"/>
    <w:rsid w:val="00A900A7"/>
    <w:rsid w:val="00B11EF3"/>
    <w:rsid w:val="00C42202"/>
    <w:rsid w:val="00C4619F"/>
    <w:rsid w:val="00C524FE"/>
    <w:rsid w:val="00C8401A"/>
    <w:rsid w:val="00D131E8"/>
    <w:rsid w:val="00D14DEF"/>
    <w:rsid w:val="00D451CB"/>
    <w:rsid w:val="00D55A0E"/>
    <w:rsid w:val="00D75209"/>
    <w:rsid w:val="00D859E2"/>
    <w:rsid w:val="00DA1845"/>
    <w:rsid w:val="00DA78FA"/>
    <w:rsid w:val="00DB15E5"/>
    <w:rsid w:val="00DC4269"/>
    <w:rsid w:val="00DE7637"/>
    <w:rsid w:val="00E42758"/>
    <w:rsid w:val="00E53DCD"/>
    <w:rsid w:val="00E55F61"/>
    <w:rsid w:val="00EB0C1D"/>
    <w:rsid w:val="00F7526C"/>
    <w:rsid w:val="00F75715"/>
    <w:rsid w:val="00FC075B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0" w:line="240" w:lineRule="auto"/>
      <w:ind w:left="144" w:right="144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hd w:val="clear" w:color="auto" w:fill="DEEAF6" w:themeFill="accent1" w:themeFillTint="33"/>
      <w:spacing w:before="0"/>
      <w:ind w:left="0" w:right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0" w:after="240"/>
      <w:jc w:val="center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40"/>
      <w:szCs w:val="40"/>
      <w:shd w:val="clear" w:color="auto" w:fill="DEEAF6" w:themeFill="accent1" w:themeFillTint="33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2E74B5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rar\AppData\Roaming\Microsoft\Templates\Hall%20pass%20(6%20per%20page).dotx" TargetMode="External"/></Relationships>
</file>

<file path=word/theme/theme1.xml><?xml version="1.0" encoding="utf-8"?>
<a:theme xmlns:a="http://schemas.openxmlformats.org/drawingml/2006/main" name="Hall Pas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852986-CD9B-4B00-A413-70EB89FC96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Hall pass (6 per page)</Template>
  <TotalTime>0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2018-02-08T17:25:00Z</dcterms:created>
  <dcterms:modified xsi:type="dcterms:W3CDTF">2018-02-15T17:55:00Z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TC039919019991</vt:lpwstr>
  </property>
</Properties>
</file>